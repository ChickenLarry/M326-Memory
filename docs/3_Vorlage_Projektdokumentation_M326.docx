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4C6" w:rsidP="00810FB0" w:rsidRDefault="00EC64C6" w14:paraId="248ABEA5" w14:textId="62D5E6A5">
      <w:pPr>
        <w:pStyle w:val="Titel"/>
      </w:pPr>
      <w:r w:rsidRPr="00384DE9">
        <w:t>Projekt</w:t>
      </w:r>
      <w:r w:rsidRPr="00384DE9" w:rsidR="00384DE9">
        <w:t>dokumentation</w:t>
      </w:r>
      <w:r w:rsidRPr="00384DE9">
        <w:t xml:space="preserve"> Modul 326</w:t>
      </w:r>
    </w:p>
    <w:p w:rsidRPr="0085030C" w:rsidR="004A30B4" w:rsidP="25A2DFE7" w:rsidRDefault="004A30B4" w14:paraId="74F62C00" w14:noSpellErr="1" w14:textId="7FB0B710">
      <w:pPr>
        <w:pStyle w:val="Standard"/>
        <w:rPr>
          <w:i w:val="1"/>
          <w:iCs w:val="1"/>
          <w:sz w:val="21"/>
          <w:szCs w:val="21"/>
          <w:highlight w:val="yellow"/>
        </w:rPr>
      </w:pPr>
    </w:p>
    <w:tbl>
      <w:tblPr>
        <w:tblStyle w:val="Tabellenraster"/>
        <w:tblW w:w="0" w:type="auto"/>
        <w:tblLook w:val="04A0" w:firstRow="1" w:lastRow="0" w:firstColumn="1" w:lastColumn="0" w:noHBand="0" w:noVBand="1"/>
      </w:tblPr>
      <w:tblGrid>
        <w:gridCol w:w="3114"/>
        <w:gridCol w:w="288"/>
        <w:gridCol w:w="3680"/>
      </w:tblGrid>
      <w:tr w:rsidRPr="00384DE9" w:rsidR="00A8486A" w:rsidTr="25A2DFE7" w14:paraId="0C326DF2" w14:textId="77777777">
        <w:tc>
          <w:tcPr>
            <w:tcW w:w="3114" w:type="dxa"/>
            <w:tcMar/>
          </w:tcPr>
          <w:p w:rsidRPr="00384DE9" w:rsidR="00A8486A" w:rsidP="00A8486A" w:rsidRDefault="00810FB0" w14:paraId="506A55CB" w14:textId="2931E7EC">
            <w:pPr>
              <w:jc w:val="right"/>
            </w:pPr>
            <w:r>
              <w:t>Autor*in</w:t>
            </w:r>
            <w:r w:rsidRPr="00384DE9" w:rsidR="00A8486A">
              <w:t>:</w:t>
            </w:r>
          </w:p>
        </w:tc>
        <w:tc>
          <w:tcPr>
            <w:tcW w:w="288" w:type="dxa"/>
            <w:tcMar/>
          </w:tcPr>
          <w:p w:rsidRPr="00384DE9" w:rsidR="00A8486A" w:rsidP="00EC64C6" w:rsidRDefault="00A8486A" w14:paraId="1A6A2038" w14:textId="77777777"/>
        </w:tc>
        <w:tc>
          <w:tcPr>
            <w:tcW w:w="3680" w:type="dxa"/>
            <w:tcMar/>
          </w:tcPr>
          <w:p w:rsidRPr="00384DE9" w:rsidR="00A8486A" w:rsidP="25A2DFE7" w:rsidRDefault="00A42CFA" w14:paraId="7462C527" w14:textId="40A43168">
            <w:pPr>
              <w:pStyle w:val="Standard"/>
              <w:bidi w:val="0"/>
              <w:spacing w:before="0" w:beforeAutospacing="off" w:after="120" w:afterAutospacing="off" w:line="248" w:lineRule="exact"/>
              <w:ind w:left="0" w:right="0"/>
              <w:jc w:val="left"/>
              <w:rPr>
                <w:i w:val="1"/>
                <w:iCs w:val="1"/>
              </w:rPr>
            </w:pPr>
            <w:hyperlink r:id="Rf2ecfdae77904471">
              <w:r w:rsidRPr="25A2DFE7" w:rsidR="25A2DFE7">
                <w:rPr>
                  <w:rStyle w:val="Hyperlink"/>
                  <w:i w:val="1"/>
                  <w:iCs w:val="1"/>
                </w:rPr>
                <w:t>Steinhardtl@bzz.ch</w:t>
              </w:r>
            </w:hyperlink>
            <w:r w:rsidRPr="25A2DFE7" w:rsidR="25A2DFE7">
              <w:rPr>
                <w:i w:val="1"/>
                <w:iCs w:val="1"/>
              </w:rPr>
              <w:t xml:space="preserve"> </w:t>
            </w:r>
            <w:r>
              <w:br/>
            </w:r>
            <w:hyperlink r:id="R638391ec749147ba">
              <w:r w:rsidRPr="25A2DFE7" w:rsidR="25A2DFE7">
                <w:rPr>
                  <w:rStyle w:val="Hyperlink"/>
                  <w:i w:val="1"/>
                  <w:iCs w:val="1"/>
                </w:rPr>
                <w:t>Schaerern@bzz.ch</w:t>
              </w:r>
            </w:hyperlink>
          </w:p>
        </w:tc>
      </w:tr>
      <w:tr w:rsidRPr="00384DE9" w:rsidR="00E947DF" w:rsidTr="25A2DFE7" w14:paraId="61C6B9BE" w14:textId="77777777">
        <w:tc>
          <w:tcPr>
            <w:tcW w:w="3114" w:type="dxa"/>
            <w:tcMar/>
          </w:tcPr>
          <w:p w:rsidR="00E947DF" w:rsidP="00A8486A" w:rsidRDefault="00E947DF" w14:paraId="69931E3B" w14:textId="0C1B940B">
            <w:pPr>
              <w:jc w:val="right"/>
            </w:pPr>
            <w:r>
              <w:t>Klasse:</w:t>
            </w:r>
          </w:p>
        </w:tc>
        <w:tc>
          <w:tcPr>
            <w:tcW w:w="288" w:type="dxa"/>
            <w:tcMar/>
          </w:tcPr>
          <w:p w:rsidRPr="00384DE9" w:rsidR="00E947DF" w:rsidP="00EC64C6" w:rsidRDefault="00E947DF" w14:paraId="4BFBB8EA" w14:textId="77777777"/>
        </w:tc>
        <w:tc>
          <w:tcPr>
            <w:tcW w:w="3680" w:type="dxa"/>
            <w:tcMar/>
          </w:tcPr>
          <w:p w:rsidRPr="00384DE9" w:rsidR="00E947DF" w:rsidP="00EC64C6" w:rsidRDefault="00F60898" w14:paraId="12F1D00A" w14:textId="185D0CA5">
            <w:r w:rsidR="25A2DFE7">
              <w:rPr/>
              <w:t>IA20b</w:t>
            </w:r>
          </w:p>
        </w:tc>
      </w:tr>
    </w:tbl>
    <w:p w:rsidRPr="00384DE9" w:rsidR="00D84B27" w:rsidP="00EC64C6" w:rsidRDefault="00D84B27" w14:paraId="51D786E1" w14:textId="77777777"/>
    <w:p w:rsidRPr="00384DE9" w:rsidR="00D84B27" w:rsidRDefault="00D84B27" w14:paraId="545E3DC7" w14:textId="77777777">
      <w:pPr>
        <w:pStyle w:val="Inhaltsverzeichnisberschrift"/>
      </w:pPr>
      <w:r w:rsidRPr="00384DE9">
        <w:t>Inhaltsverzeichnis</w:t>
      </w:r>
    </w:p>
    <w:p w:rsidR="00240437" w:rsidRDefault="004E6D50" w14:paraId="00C4A834" w14:textId="6027422E">
      <w:pPr>
        <w:pStyle w:val="Verzeichnis1"/>
        <w:tabs>
          <w:tab w:val="right" w:leader="dot" w:pos="8494"/>
        </w:tabs>
        <w:rPr>
          <w:rFonts w:asciiTheme="minorHAnsi" w:hAnsiTheme="minorHAnsi" w:eastAsiaTheme="minorEastAsia"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history="1" w:anchor="_Toc72068919">
        <w:r w:rsidRPr="00D047C1" w:rsidR="00240437">
          <w:rPr>
            <w:rStyle w:val="Hyperlink"/>
            <w:noProof/>
          </w:rPr>
          <w:t>Projektbeschreibung</w:t>
        </w:r>
        <w:r w:rsidR="00240437">
          <w:rPr>
            <w:noProof/>
            <w:webHidden/>
          </w:rPr>
          <w:tab/>
        </w:r>
        <w:r w:rsidR="00240437">
          <w:rPr>
            <w:noProof/>
            <w:webHidden/>
          </w:rPr>
          <w:fldChar w:fldCharType="begin"/>
        </w:r>
        <w:r w:rsidR="00240437">
          <w:rPr>
            <w:noProof/>
            <w:webHidden/>
          </w:rPr>
          <w:instrText xml:space="preserve"> PAGEREF _Toc72068919 \h </w:instrText>
        </w:r>
        <w:r w:rsidR="00240437">
          <w:rPr>
            <w:noProof/>
            <w:webHidden/>
          </w:rPr>
        </w:r>
        <w:r w:rsidR="00240437">
          <w:rPr>
            <w:noProof/>
            <w:webHidden/>
          </w:rPr>
          <w:fldChar w:fldCharType="separate"/>
        </w:r>
        <w:r w:rsidR="00240437">
          <w:rPr>
            <w:noProof/>
            <w:webHidden/>
          </w:rPr>
          <w:t>2</w:t>
        </w:r>
        <w:r w:rsidR="00240437">
          <w:rPr>
            <w:noProof/>
            <w:webHidden/>
          </w:rPr>
          <w:fldChar w:fldCharType="end"/>
        </w:r>
      </w:hyperlink>
    </w:p>
    <w:p w:rsidR="00240437" w:rsidRDefault="00240437" w14:paraId="13758F5C" w14:textId="718878BA">
      <w:pPr>
        <w:pStyle w:val="Verzeichnis1"/>
        <w:tabs>
          <w:tab w:val="right" w:leader="dot" w:pos="8494"/>
        </w:tabs>
        <w:rPr>
          <w:rFonts w:asciiTheme="minorHAnsi" w:hAnsiTheme="minorHAnsi" w:eastAsiaTheme="minorEastAsia" w:cstheme="minorBidi"/>
          <w:noProof/>
        </w:rPr>
      </w:pPr>
      <w:hyperlink w:history="1" w:anchor="_Toc72068920">
        <w:r w:rsidRPr="00D047C1">
          <w:rPr>
            <w:rStyle w:val="Hyperlink"/>
            <w:noProof/>
          </w:rPr>
          <w:t>Anwendungsentwurf</w:t>
        </w:r>
        <w:r>
          <w:rPr>
            <w:noProof/>
            <w:webHidden/>
          </w:rPr>
          <w:tab/>
        </w:r>
        <w:r>
          <w:rPr>
            <w:noProof/>
            <w:webHidden/>
          </w:rPr>
          <w:fldChar w:fldCharType="begin"/>
        </w:r>
        <w:r>
          <w:rPr>
            <w:noProof/>
            <w:webHidden/>
          </w:rPr>
          <w:instrText xml:space="preserve"> PAGEREF _Toc72068920 \h </w:instrText>
        </w:r>
        <w:r>
          <w:rPr>
            <w:noProof/>
            <w:webHidden/>
          </w:rPr>
        </w:r>
        <w:r>
          <w:rPr>
            <w:noProof/>
            <w:webHidden/>
          </w:rPr>
          <w:fldChar w:fldCharType="separate"/>
        </w:r>
        <w:r>
          <w:rPr>
            <w:noProof/>
            <w:webHidden/>
          </w:rPr>
          <w:t>2</w:t>
        </w:r>
        <w:r>
          <w:rPr>
            <w:noProof/>
            <w:webHidden/>
          </w:rPr>
          <w:fldChar w:fldCharType="end"/>
        </w:r>
      </w:hyperlink>
    </w:p>
    <w:p w:rsidR="00240437" w:rsidRDefault="00240437" w14:paraId="2009864E" w14:textId="1B163ACF">
      <w:pPr>
        <w:pStyle w:val="Verzeichnis1"/>
        <w:tabs>
          <w:tab w:val="right" w:leader="dot" w:pos="8494"/>
        </w:tabs>
        <w:rPr>
          <w:rFonts w:asciiTheme="minorHAnsi" w:hAnsiTheme="minorHAnsi" w:eastAsiaTheme="minorEastAsia" w:cstheme="minorBidi"/>
          <w:noProof/>
        </w:rPr>
      </w:pPr>
      <w:hyperlink w:history="1" w:anchor="_Toc72068921">
        <w:r w:rsidRPr="00D047C1">
          <w:rPr>
            <w:rStyle w:val="Hyperlink"/>
            <w:noProof/>
          </w:rPr>
          <w:t>Testfälle</w:t>
        </w:r>
        <w:r>
          <w:rPr>
            <w:noProof/>
            <w:webHidden/>
          </w:rPr>
          <w:tab/>
        </w:r>
        <w:r>
          <w:rPr>
            <w:noProof/>
            <w:webHidden/>
          </w:rPr>
          <w:fldChar w:fldCharType="begin"/>
        </w:r>
        <w:r>
          <w:rPr>
            <w:noProof/>
            <w:webHidden/>
          </w:rPr>
          <w:instrText xml:space="preserve"> PAGEREF _Toc72068921 \h </w:instrText>
        </w:r>
        <w:r>
          <w:rPr>
            <w:noProof/>
            <w:webHidden/>
          </w:rPr>
        </w:r>
        <w:r>
          <w:rPr>
            <w:noProof/>
            <w:webHidden/>
          </w:rPr>
          <w:fldChar w:fldCharType="separate"/>
        </w:r>
        <w:r>
          <w:rPr>
            <w:noProof/>
            <w:webHidden/>
          </w:rPr>
          <w:t>3</w:t>
        </w:r>
        <w:r>
          <w:rPr>
            <w:noProof/>
            <w:webHidden/>
          </w:rPr>
          <w:fldChar w:fldCharType="end"/>
        </w:r>
      </w:hyperlink>
    </w:p>
    <w:p w:rsidR="00240437" w:rsidRDefault="00240437" w14:paraId="28722110" w14:textId="0E6A8A96">
      <w:pPr>
        <w:pStyle w:val="Verzeichnis1"/>
        <w:tabs>
          <w:tab w:val="right" w:leader="dot" w:pos="8494"/>
        </w:tabs>
        <w:rPr>
          <w:rFonts w:asciiTheme="minorHAnsi" w:hAnsiTheme="minorHAnsi" w:eastAsiaTheme="minorEastAsia" w:cstheme="minorBidi"/>
          <w:noProof/>
        </w:rPr>
      </w:pPr>
      <w:hyperlink w:history="1" w:anchor="_Toc72068922">
        <w:r w:rsidRPr="00D047C1">
          <w:rPr>
            <w:rStyle w:val="Hyperlink"/>
            <w:noProof/>
          </w:rPr>
          <w:t>Lösungsbeschreibung</w:t>
        </w:r>
        <w:r>
          <w:rPr>
            <w:noProof/>
            <w:webHidden/>
          </w:rPr>
          <w:tab/>
        </w:r>
        <w:r>
          <w:rPr>
            <w:noProof/>
            <w:webHidden/>
          </w:rPr>
          <w:fldChar w:fldCharType="begin"/>
        </w:r>
        <w:r>
          <w:rPr>
            <w:noProof/>
            <w:webHidden/>
          </w:rPr>
          <w:instrText xml:space="preserve"> PAGEREF _Toc72068922 \h </w:instrText>
        </w:r>
        <w:r>
          <w:rPr>
            <w:noProof/>
            <w:webHidden/>
          </w:rPr>
        </w:r>
        <w:r>
          <w:rPr>
            <w:noProof/>
            <w:webHidden/>
          </w:rPr>
          <w:fldChar w:fldCharType="separate"/>
        </w:r>
        <w:r>
          <w:rPr>
            <w:noProof/>
            <w:webHidden/>
          </w:rPr>
          <w:t>3</w:t>
        </w:r>
        <w:r>
          <w:rPr>
            <w:noProof/>
            <w:webHidden/>
          </w:rPr>
          <w:fldChar w:fldCharType="end"/>
        </w:r>
      </w:hyperlink>
    </w:p>
    <w:p w:rsidR="00240437" w:rsidRDefault="00240437" w14:paraId="3D6B1FEB" w14:textId="2FA52852">
      <w:pPr>
        <w:pStyle w:val="Verzeichnis1"/>
        <w:tabs>
          <w:tab w:val="right" w:leader="dot" w:pos="8494"/>
        </w:tabs>
        <w:rPr>
          <w:rFonts w:asciiTheme="minorHAnsi" w:hAnsiTheme="minorHAnsi" w:eastAsiaTheme="minorEastAsia" w:cstheme="minorBidi"/>
          <w:noProof/>
        </w:rPr>
      </w:pPr>
      <w:hyperlink w:history="1" w:anchor="_Toc72068923">
        <w:r w:rsidRPr="00D047C1">
          <w:rPr>
            <w:rStyle w:val="Hyperlink"/>
            <w:noProof/>
          </w:rPr>
          <w:t>Deklaration Eigenleistung</w:t>
        </w:r>
        <w:r>
          <w:rPr>
            <w:noProof/>
            <w:webHidden/>
          </w:rPr>
          <w:tab/>
        </w:r>
        <w:r>
          <w:rPr>
            <w:noProof/>
            <w:webHidden/>
          </w:rPr>
          <w:fldChar w:fldCharType="begin"/>
        </w:r>
        <w:r>
          <w:rPr>
            <w:noProof/>
            <w:webHidden/>
          </w:rPr>
          <w:instrText xml:space="preserve"> PAGEREF _Toc72068923 \h </w:instrText>
        </w:r>
        <w:r>
          <w:rPr>
            <w:noProof/>
            <w:webHidden/>
          </w:rPr>
        </w:r>
        <w:r>
          <w:rPr>
            <w:noProof/>
            <w:webHidden/>
          </w:rPr>
          <w:fldChar w:fldCharType="separate"/>
        </w:r>
        <w:r>
          <w:rPr>
            <w:noProof/>
            <w:webHidden/>
          </w:rPr>
          <w:t>4</w:t>
        </w:r>
        <w:r>
          <w:rPr>
            <w:noProof/>
            <w:webHidden/>
          </w:rPr>
          <w:fldChar w:fldCharType="end"/>
        </w:r>
      </w:hyperlink>
    </w:p>
    <w:p w:rsidR="00240437" w:rsidRDefault="00240437" w14:paraId="51B445EF" w14:textId="2898811F">
      <w:pPr>
        <w:pStyle w:val="Verzeichnis1"/>
        <w:tabs>
          <w:tab w:val="right" w:leader="dot" w:pos="8494"/>
        </w:tabs>
        <w:rPr>
          <w:rFonts w:asciiTheme="minorHAnsi" w:hAnsiTheme="minorHAnsi" w:eastAsiaTheme="minorEastAsia" w:cstheme="minorBidi"/>
          <w:noProof/>
        </w:rPr>
      </w:pPr>
      <w:hyperlink w:history="1" w:anchor="_Toc72068924">
        <w:r w:rsidRPr="00D047C1">
          <w:rPr>
            <w:rStyle w:val="Hyperlink"/>
            <w:noProof/>
          </w:rPr>
          <w:t>Anhang</w:t>
        </w:r>
        <w:r>
          <w:rPr>
            <w:noProof/>
            <w:webHidden/>
          </w:rPr>
          <w:tab/>
        </w:r>
        <w:r>
          <w:rPr>
            <w:noProof/>
            <w:webHidden/>
          </w:rPr>
          <w:fldChar w:fldCharType="begin"/>
        </w:r>
        <w:r>
          <w:rPr>
            <w:noProof/>
            <w:webHidden/>
          </w:rPr>
          <w:instrText xml:space="preserve"> PAGEREF _Toc72068924 \h </w:instrText>
        </w:r>
        <w:r>
          <w:rPr>
            <w:noProof/>
            <w:webHidden/>
          </w:rPr>
        </w:r>
        <w:r>
          <w:rPr>
            <w:noProof/>
            <w:webHidden/>
          </w:rPr>
          <w:fldChar w:fldCharType="separate"/>
        </w:r>
        <w:r>
          <w:rPr>
            <w:noProof/>
            <w:webHidden/>
          </w:rPr>
          <w:t>4</w:t>
        </w:r>
        <w:r>
          <w:rPr>
            <w:noProof/>
            <w:webHidden/>
          </w:rPr>
          <w:fldChar w:fldCharType="end"/>
        </w:r>
      </w:hyperlink>
    </w:p>
    <w:p w:rsidRPr="00384DE9" w:rsidR="00B155E5" w:rsidRDefault="004E6D50" w14:paraId="40B4155B" w14:textId="0BEBD5F7">
      <w:pPr>
        <w:rPr>
          <w:rFonts w:ascii="Calibri" w:hAnsi="Calibri" w:eastAsia="Times New Roman"/>
          <w:b/>
          <w:bCs/>
          <w:sz w:val="22"/>
          <w:szCs w:val="22"/>
          <w:lang w:eastAsia="de-CH"/>
        </w:rPr>
      </w:pPr>
      <w:r w:rsidRPr="00384DE9">
        <w:rPr>
          <w:rFonts w:ascii="Calibri" w:hAnsi="Calibri" w:eastAsia="Times New Roman"/>
          <w:b/>
          <w:bCs/>
          <w:sz w:val="22"/>
          <w:szCs w:val="22"/>
          <w:lang w:eastAsia="de-CH"/>
        </w:rPr>
        <w:fldChar w:fldCharType="end"/>
      </w:r>
    </w:p>
    <w:p w:rsidRPr="00384DE9" w:rsidR="00444382" w:rsidP="00444382" w:rsidRDefault="00444382" w14:paraId="57A41488" w14:textId="77777777">
      <w:pPr>
        <w:pStyle w:val="Inhaltsverzeichnisberschrift"/>
      </w:pPr>
      <w:r w:rsidRPr="00384DE9">
        <w:t>Abbildungsverzeichnis</w:t>
      </w:r>
    </w:p>
    <w:p w:rsidRPr="00384DE9" w:rsidR="00444382" w:rsidP="00444382" w:rsidRDefault="00444382" w14:paraId="43FB2021" w14:textId="4371D4F1">
      <w:pPr>
        <w:rPr>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r w:rsidR="00997B27">
        <w:rPr>
          <w:b/>
          <w:bCs/>
          <w:noProof/>
          <w:lang w:val="de-DE" w:eastAsia="de-CH"/>
        </w:rPr>
        <w:t>Es konnten keine Einträge für ein Abbildungsverzeichnis gefunden werden.</w:t>
      </w:r>
      <w:r w:rsidRPr="00384DE9">
        <w:rPr>
          <w:lang w:eastAsia="de-CH"/>
        </w:rPr>
        <w:fldChar w:fldCharType="end"/>
      </w:r>
    </w:p>
    <w:p w:rsidRPr="00384DE9" w:rsidR="00444382" w:rsidP="00444382" w:rsidRDefault="00444382" w14:paraId="140C57C0" w14:textId="77777777">
      <w:pPr>
        <w:pStyle w:val="Inhaltsverzeichnisberschrift"/>
      </w:pPr>
      <w:r w:rsidRPr="00384DE9">
        <w:t>Tabellenverzeichnis</w:t>
      </w:r>
    </w:p>
    <w:p w:rsidR="00997B27" w:rsidRDefault="00444382" w14:paraId="5EE9D3BF" w14:textId="26671545">
      <w:pPr>
        <w:pStyle w:val="Abbildungsverzeichnis"/>
        <w:tabs>
          <w:tab w:val="right" w:leader="dot" w:pos="8494"/>
        </w:tabs>
        <w:rPr>
          <w:rFonts w:asciiTheme="minorHAnsi" w:hAnsiTheme="minorHAnsi" w:eastAsiaTheme="minorEastAsia" w:cstheme="minorBidi"/>
          <w:noProof/>
          <w:sz w:val="22"/>
          <w:szCs w:val="22"/>
          <w:lang w:eastAsia="de-CH"/>
        </w:rPr>
      </w:pPr>
      <w:r w:rsidRPr="00384DE9">
        <w:fldChar w:fldCharType="begin"/>
      </w:r>
      <w:r w:rsidRPr="00384DE9">
        <w:instrText xml:space="preserve"> TOC \h \z \c "Tabelle" </w:instrText>
      </w:r>
      <w:r w:rsidRPr="00384DE9">
        <w:fldChar w:fldCharType="separate"/>
      </w:r>
      <w:hyperlink w:history="1" w:anchor="_Toc72068449">
        <w:r w:rsidRPr="00974BF8" w:rsidR="00997B27">
          <w:rPr>
            <w:rStyle w:val="Hyperlink"/>
            <w:noProof/>
          </w:rPr>
          <w:t xml:space="preserve">Tabelle 1: </w:t>
        </w:r>
        <w:r w:rsidRPr="00974BF8" w:rsidR="00997B27">
          <w:rPr>
            <w:rStyle w:val="Hyperlink"/>
            <w:noProof/>
            <w:highlight w:val="yellow"/>
          </w:rPr>
          <w:t>Muster Anwendungsfallspezifikation</w:t>
        </w:r>
        <w:r w:rsidR="00997B27">
          <w:rPr>
            <w:noProof/>
            <w:webHidden/>
          </w:rPr>
          <w:tab/>
        </w:r>
        <w:r w:rsidR="00997B27">
          <w:rPr>
            <w:noProof/>
            <w:webHidden/>
          </w:rPr>
          <w:fldChar w:fldCharType="begin"/>
        </w:r>
        <w:r w:rsidR="00997B27">
          <w:rPr>
            <w:noProof/>
            <w:webHidden/>
          </w:rPr>
          <w:instrText xml:space="preserve"> PAGEREF _Toc72068449 \h </w:instrText>
        </w:r>
        <w:r w:rsidR="00997B27">
          <w:rPr>
            <w:noProof/>
            <w:webHidden/>
          </w:rPr>
        </w:r>
        <w:r w:rsidR="00997B27">
          <w:rPr>
            <w:noProof/>
            <w:webHidden/>
          </w:rPr>
          <w:fldChar w:fldCharType="separate"/>
        </w:r>
        <w:r w:rsidR="00997B27">
          <w:rPr>
            <w:noProof/>
            <w:webHidden/>
          </w:rPr>
          <w:t>2</w:t>
        </w:r>
        <w:r w:rsidR="00997B27">
          <w:rPr>
            <w:noProof/>
            <w:webHidden/>
          </w:rPr>
          <w:fldChar w:fldCharType="end"/>
        </w:r>
      </w:hyperlink>
    </w:p>
    <w:p w:rsidR="00444382" w:rsidP="00EC64C6" w:rsidRDefault="00444382" w14:paraId="64A5DFA1" w14:textId="4B6D3B46">
      <w:r w:rsidRPr="00384DE9">
        <w:fldChar w:fldCharType="end"/>
      </w:r>
    </w:p>
    <w:p w:rsidR="00F43E9C" w:rsidP="00F43E9C" w:rsidRDefault="00F43E9C" w14:paraId="6E09B675" w14:textId="514B9955">
      <w:pPr>
        <w:pStyle w:val="Inhaltsverzeichnisberschrift"/>
      </w:pPr>
      <w:r>
        <w:t>Änderungsverzeichnis</w:t>
      </w:r>
    </w:p>
    <w:p w:rsidRPr="00F43E9C" w:rsidR="00F43E9C" w:rsidP="00F43E9C" w:rsidRDefault="00F43E9C" w14:paraId="5C46403F" w14:textId="31EA742A">
      <w:pPr>
        <w:rPr>
          <w:lang w:eastAsia="de-CH"/>
        </w:rPr>
      </w:pPr>
      <w:r w:rsidRPr="00384DE9">
        <w:rPr>
          <w:i/>
          <w:highlight w:val="yellow"/>
        </w:rPr>
        <w:t>Beschreibe</w:t>
      </w:r>
      <w:r w:rsidRPr="00C36ED3">
        <w:rPr>
          <w:i/>
          <w:highlight w:val="yellow"/>
        </w:rPr>
        <w:t xml:space="preserve">n Sie </w:t>
      </w:r>
      <w:r w:rsidRPr="00C36ED3" w:rsidR="00C36ED3">
        <w:rPr>
          <w:i/>
          <w:highlight w:val="yellow"/>
        </w:rPr>
        <w:t>hier jeweils, was Sie wann geändert haben – insbesondere, wenn Sie bereits abgeschlossene Kapitel überarbeiten.</w:t>
      </w:r>
    </w:p>
    <w:tbl>
      <w:tblPr>
        <w:tblStyle w:val="EinfacheTabelle3"/>
        <w:tblW w:w="0" w:type="auto"/>
        <w:tblLook w:val="04A0" w:firstRow="1" w:lastRow="0" w:firstColumn="1" w:lastColumn="0" w:noHBand="0" w:noVBand="1"/>
      </w:tblPr>
      <w:tblGrid>
        <w:gridCol w:w="1268"/>
        <w:gridCol w:w="7236"/>
      </w:tblGrid>
      <w:tr w:rsidR="00F43E9C" w:rsidTr="25A2DFE7" w14:paraId="28EE8D5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8" w:type="dxa"/>
            <w:tcMar/>
          </w:tcPr>
          <w:p w:rsidR="00F43E9C" w:rsidP="00EC64C6" w:rsidRDefault="00F43E9C" w14:paraId="565401BE" w14:textId="28B44CAF">
            <w:r>
              <w:t>Datum</w:t>
            </w:r>
          </w:p>
        </w:tc>
        <w:tc>
          <w:tcPr>
            <w:cnfStyle w:val="000000000000" w:firstRow="0" w:lastRow="0" w:firstColumn="0" w:lastColumn="0" w:oddVBand="0" w:evenVBand="0" w:oddHBand="0" w:evenHBand="0" w:firstRowFirstColumn="0" w:firstRowLastColumn="0" w:lastRowFirstColumn="0" w:lastRowLastColumn="0"/>
            <w:tcW w:w="7236" w:type="dxa"/>
            <w:tcMar/>
          </w:tcPr>
          <w:p w:rsidR="00F43E9C" w:rsidP="00EC64C6" w:rsidRDefault="00F43E9C" w14:paraId="6FD3BC5F" w14:textId="68D0DBFE">
            <w:pPr>
              <w:cnfStyle w:val="100000000000" w:firstRow="1" w:lastRow="0" w:firstColumn="0" w:lastColumn="0" w:oddVBand="0" w:evenVBand="0" w:oddHBand="0" w:evenHBand="0" w:firstRowFirstColumn="0" w:firstRowLastColumn="0" w:lastRowFirstColumn="0" w:lastRowLastColumn="0"/>
            </w:pPr>
            <w:r>
              <w:t>Änderung</w:t>
            </w:r>
          </w:p>
        </w:tc>
      </w:tr>
      <w:tr w:rsidR="00F43E9C" w:rsidTr="25A2DFE7" w14:paraId="7B3BB5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Mar/>
          </w:tcPr>
          <w:p w:rsidR="00F43E9C" w:rsidP="25A2DFE7" w:rsidRDefault="00F43E9C" w14:paraId="62B1DE35" w14:textId="490B5727">
            <w:pPr>
              <w:rPr>
                <w:highlight w:val="yellow"/>
              </w:rPr>
            </w:pPr>
          </w:p>
        </w:tc>
        <w:tc>
          <w:tcPr>
            <w:cnfStyle w:val="000000000000" w:firstRow="0" w:lastRow="0" w:firstColumn="0" w:lastColumn="0" w:oddVBand="0" w:evenVBand="0" w:oddHBand="0" w:evenHBand="0" w:firstRowFirstColumn="0" w:firstRowLastColumn="0" w:lastRowFirstColumn="0" w:lastRowLastColumn="0"/>
            <w:tcW w:w="7236" w:type="dxa"/>
            <w:tcMar/>
          </w:tcPr>
          <w:p w:rsidR="00F43E9C" w:rsidP="00EC64C6" w:rsidRDefault="00F43E9C" w14:paraId="5CA684A6" w14:textId="77777777">
            <w:pPr>
              <w:cnfStyle w:val="000000100000" w:firstRow="0" w:lastRow="0" w:firstColumn="0" w:lastColumn="0" w:oddVBand="0" w:evenVBand="0" w:oddHBand="1" w:evenHBand="0" w:firstRowFirstColumn="0" w:firstRowLastColumn="0" w:lastRowFirstColumn="0" w:lastRowLastColumn="0"/>
            </w:pPr>
          </w:p>
        </w:tc>
      </w:tr>
    </w:tbl>
    <w:p w:rsidRPr="00384DE9" w:rsidR="00F43E9C" w:rsidP="00EC64C6" w:rsidRDefault="00F43E9C" w14:paraId="15FC176B" w14:textId="77777777"/>
    <w:p w:rsidR="00F10239" w:rsidP="25A2DFE7" w:rsidRDefault="00F10239" w14:paraId="204789BF" w14:textId="77F23850">
      <w:pPr>
        <w:pStyle w:val="berschrift1"/>
      </w:pPr>
      <w:r>
        <w:br w:type="page"/>
      </w:r>
      <w:bookmarkStart w:name="_Toc72068919" w:id="0"/>
      <w:r w:rsidR="00EC64C6">
        <w:rPr/>
        <w:t>Projekt</w:t>
      </w:r>
      <w:r w:rsidR="00347A08">
        <w:rPr/>
        <w:t>beschreibung</w:t>
      </w:r>
      <w:bookmarkEnd w:id="0"/>
    </w:p>
    <w:p w:rsidR="25A2DFE7" w:rsidP="25A2DFE7" w:rsidRDefault="25A2DFE7" w14:paraId="47A4E6B0" w14:textId="53BF999E">
      <w:pPr>
        <w:pStyle w:val="Standard"/>
        <w:rPr>
          <w:sz w:val="21"/>
          <w:szCs w:val="21"/>
        </w:rPr>
      </w:pPr>
      <w:r w:rsidRPr="25A2DFE7" w:rsidR="25A2DFE7">
        <w:rPr>
          <w:sz w:val="21"/>
          <w:szCs w:val="21"/>
        </w:rPr>
        <w:t xml:space="preserve">Es handelt sich um eine Applikation, die das allbekannte Spiel Memory abbildet. Das Spiel wird in Java und für die Grafische Oberfläche mit swing umgesetzt. Es wird mit 20 verdeckten Karten gespielt und ein zufällig gewählter Spieler, macht den ersten Zug. Das Spiel kann entweder alleine gegen eine </w:t>
      </w:r>
      <w:r w:rsidRPr="25A2DFE7" w:rsidR="25A2DFE7">
        <w:rPr>
          <w:sz w:val="21"/>
          <w:szCs w:val="21"/>
        </w:rPr>
        <w:t>KI</w:t>
      </w:r>
      <w:r w:rsidRPr="25A2DFE7" w:rsidR="25A2DFE7">
        <w:rPr>
          <w:sz w:val="21"/>
          <w:szCs w:val="21"/>
        </w:rPr>
        <w:t xml:space="preserve"> oder mit mehreren Spielern gespielt werden. Es wird entschieden ob auf der Konsole oder dem GUI gespielt wird, und am Ende werden die Punkte gezählt und der Gewinner gewählt. Weitere Verbesserungen könnten </w:t>
      </w:r>
      <w:proofErr w:type="spellStart"/>
      <w:r w:rsidRPr="25A2DFE7" w:rsidR="25A2DFE7">
        <w:rPr>
          <w:sz w:val="21"/>
          <w:szCs w:val="21"/>
        </w:rPr>
        <w:t>zb</w:t>
      </w:r>
      <w:proofErr w:type="spellEnd"/>
      <w:r w:rsidRPr="25A2DFE7" w:rsidR="25A2DFE7">
        <w:rPr>
          <w:sz w:val="21"/>
          <w:szCs w:val="21"/>
        </w:rPr>
        <w:t xml:space="preserve">. eine KI mit verschiedenen Schwierigkeitsstufen </w:t>
      </w:r>
      <w:r w:rsidRPr="25A2DFE7" w:rsidR="25A2DFE7">
        <w:rPr>
          <w:sz w:val="21"/>
          <w:szCs w:val="21"/>
        </w:rPr>
        <w:t>etc.</w:t>
      </w:r>
      <w:r w:rsidRPr="25A2DFE7" w:rsidR="25A2DFE7">
        <w:rPr>
          <w:sz w:val="21"/>
          <w:szCs w:val="21"/>
        </w:rPr>
        <w:t xml:space="preserve"> sein</w:t>
      </w:r>
    </w:p>
    <w:p w:rsidR="25A2DFE7" w:rsidP="25A2DFE7" w:rsidRDefault="25A2DFE7" w14:paraId="3DB6AE33" w14:textId="5F719829">
      <w:pPr>
        <w:pStyle w:val="Standard"/>
        <w:rPr>
          <w:sz w:val="21"/>
          <w:szCs w:val="21"/>
        </w:rPr>
      </w:pPr>
      <w:r w:rsidRPr="3BE60F65" w:rsidR="25A2DFE7">
        <w:rPr>
          <w:sz w:val="21"/>
          <w:szCs w:val="21"/>
        </w:rPr>
        <w:t xml:space="preserve"> </w:t>
      </w:r>
    </w:p>
    <w:p w:rsidR="3BE60F65" w:rsidP="3BE60F65" w:rsidRDefault="3BE60F65" w14:paraId="4664ED49" w14:textId="4D3A29B6">
      <w:pPr>
        <w:pStyle w:val="berschrift2"/>
      </w:pPr>
      <w:r w:rsidRPr="3BE60F65" w:rsidR="3BE60F65">
        <w:rPr>
          <w:rFonts w:ascii="Arial Black" w:hAnsi="Arial Black" w:eastAsia="Arial Black" w:cs="Arial Black"/>
          <w:b w:val="0"/>
          <w:bCs w:val="0"/>
          <w:noProof w:val="0"/>
          <w:color w:val="000000" w:themeColor="text1" w:themeTint="FF" w:themeShade="FF"/>
          <w:sz w:val="21"/>
          <w:szCs w:val="21"/>
          <w:lang w:val="de-CH"/>
        </w:rPr>
        <w:t>Vision und Ziele</w:t>
      </w:r>
    </w:p>
    <w:p w:rsidR="3BE60F65" w:rsidP="7B82CAC5" w:rsidRDefault="3BE60F65" w14:paraId="44715A81" w14:textId="077E9AAF">
      <w:pPr>
        <w:pStyle w:val="Standard"/>
        <w:bidi w:val="0"/>
        <w:spacing w:before="0" w:beforeAutospacing="off" w:after="120" w:afterAutospacing="off" w:line="248" w:lineRule="exact"/>
        <w:ind w:left="0" w:right="0"/>
        <w:jc w:val="left"/>
        <w:rPr>
          <w:rFonts w:ascii="Arial" w:hAnsi="Arial" w:eastAsia="Arial" w:cs="Arial"/>
          <w:i w:val="1"/>
          <w:iCs w:val="1"/>
          <w:noProof w:val="0"/>
          <w:sz w:val="21"/>
          <w:szCs w:val="21"/>
          <w:lang w:val="de-CH"/>
        </w:rPr>
      </w:pPr>
      <w:r w:rsidRPr="7B82CAC5" w:rsidR="3BE60F65">
        <w:rPr>
          <w:rFonts w:ascii="Arial" w:hAnsi="Arial" w:eastAsia="Arial" w:cs="Arial"/>
          <w:i w:val="1"/>
          <w:iCs w:val="1"/>
          <w:noProof w:val="0"/>
          <w:sz w:val="21"/>
          <w:szCs w:val="21"/>
          <w:lang w:val="de-CH"/>
        </w:rPr>
        <w:t xml:space="preserve">Unsere Ziele sind die Muss Aufgaben alle fertig zu stellen bis zum Ende des Moduls, dass die Komplettierten Aufgaben gut funktionieren und keine Fehler aufweisen. Wenn möglich und genügend Zeit vorhanden ist, wollen wir uns auch noch den Kann Aufgaben </w:t>
      </w:r>
      <w:r w:rsidRPr="7B82CAC5" w:rsidR="3BE60F65">
        <w:rPr>
          <w:rFonts w:ascii="Arial" w:hAnsi="Arial" w:eastAsia="Arial" w:cs="Arial"/>
          <w:i w:val="1"/>
          <w:iCs w:val="1"/>
          <w:noProof w:val="0"/>
          <w:sz w:val="21"/>
          <w:szCs w:val="21"/>
          <w:lang w:val="de-CH"/>
        </w:rPr>
        <w:t>widmen</w:t>
      </w:r>
      <w:r w:rsidRPr="7B82CAC5" w:rsidR="3BE60F65">
        <w:rPr>
          <w:rFonts w:ascii="Arial" w:hAnsi="Arial" w:eastAsia="Arial" w:cs="Arial"/>
          <w:i w:val="1"/>
          <w:iCs w:val="1"/>
          <w:noProof w:val="0"/>
          <w:sz w:val="21"/>
          <w:szCs w:val="21"/>
          <w:lang w:val="de-CH"/>
        </w:rPr>
        <w:t>.</w:t>
      </w:r>
    </w:p>
    <w:p w:rsidR="3BE60F65" w:rsidP="3BE60F65" w:rsidRDefault="3BE60F65" w14:paraId="7F00B463" w14:textId="749E86DE">
      <w:pPr>
        <w:pStyle w:val="Standard"/>
        <w:rPr>
          <w:rFonts w:ascii="Arial" w:hAnsi="Arial" w:eastAsia="Arial" w:cs="Arial"/>
          <w:i w:val="1"/>
          <w:iCs w:val="1"/>
          <w:noProof w:val="0"/>
          <w:sz w:val="21"/>
          <w:szCs w:val="21"/>
          <w:highlight w:val="yellow"/>
          <w:lang w:val="de-CH"/>
        </w:rPr>
      </w:pPr>
    </w:p>
    <w:p w:rsidR="3BE60F65" w:rsidP="3BE60F65" w:rsidRDefault="3BE60F65" w14:paraId="6DD4F9BB" w14:textId="04E01A15">
      <w:pPr>
        <w:pStyle w:val="Standard"/>
        <w:rPr>
          <w:rFonts w:ascii="Arial" w:hAnsi="Arial" w:eastAsia="Arial" w:cs="Arial"/>
          <w:i w:val="1"/>
          <w:iCs w:val="1"/>
          <w:noProof w:val="0"/>
          <w:sz w:val="21"/>
          <w:szCs w:val="21"/>
          <w:highlight w:val="yellow"/>
          <w:lang w:val="de-CH"/>
        </w:rPr>
      </w:pPr>
    </w:p>
    <w:tbl>
      <w:tblPr>
        <w:tblStyle w:val="Gitternetztabelle1hell"/>
        <w:tblW w:w="0" w:type="auto"/>
        <w:tblLayout w:type="fixed"/>
        <w:tblLook w:val="04A0" w:firstRow="1" w:lastRow="0" w:firstColumn="1" w:lastColumn="0" w:noHBand="0" w:noVBand="1"/>
      </w:tblPr>
      <w:tblGrid>
        <w:gridCol w:w="4669"/>
        <w:gridCol w:w="3821"/>
      </w:tblGrid>
      <w:tr w:rsidR="3BE60F65" w:rsidTr="2EA05816" w14:paraId="54EAFF2F">
        <w:tc>
          <w:tcPr>
            <w:cnfStyle w:val="001000000000" w:firstRow="0" w:lastRow="0" w:firstColumn="1" w:lastColumn="0" w:oddVBand="0" w:evenVBand="0" w:oddHBand="0" w:evenHBand="0" w:firstRowFirstColumn="0" w:firstRowLastColumn="0" w:lastRowFirstColumn="0" w:lastRowLastColumn="0"/>
            <w:tcW w:w="4669" w:type="dxa"/>
            <w:tcBorders>
              <w:top w:val="single" w:color="999999" w:sz="8"/>
              <w:left w:val="single" w:color="999999" w:sz="8"/>
              <w:bottom w:val="single" w:color="666666" w:sz="12"/>
              <w:right w:val="single" w:color="999999" w:sz="8"/>
            </w:tcBorders>
            <w:tcMar/>
            <w:vAlign w:val="top"/>
          </w:tcPr>
          <w:p w:rsidR="3BE60F65" w:rsidP="3BE60F65" w:rsidRDefault="3BE60F65" w14:paraId="57736FA4" w14:textId="37604AE2">
            <w:pPr>
              <w:jc w:val="center"/>
            </w:pPr>
            <w:r w:rsidRPr="3BE60F65" w:rsidR="3BE60F65">
              <w:rPr>
                <w:rFonts w:ascii="Arial" w:hAnsi="Arial" w:eastAsia="Arial" w:cs="Arial"/>
                <w:b w:val="1"/>
                <w:bCs w:val="1"/>
                <w:sz w:val="24"/>
                <w:szCs w:val="24"/>
                <w:lang w:val="de-CH"/>
              </w:rPr>
              <w:t>Muss</w:t>
            </w:r>
          </w:p>
        </w:tc>
        <w:tc>
          <w:tcPr>
            <w:cnfStyle w:val="000000000000" w:firstRow="0" w:lastRow="0" w:firstColumn="0" w:lastColumn="0" w:oddVBand="0" w:evenVBand="0" w:oddHBand="0" w:evenHBand="0" w:firstRowFirstColumn="0" w:firstRowLastColumn="0" w:lastRowFirstColumn="0" w:lastRowLastColumn="0"/>
            <w:tcW w:w="3821" w:type="dxa"/>
            <w:tcBorders>
              <w:top w:val="single" w:color="999999" w:sz="8"/>
              <w:left w:val="single" w:color="999999" w:sz="8"/>
              <w:bottom w:val="single" w:color="666666" w:sz="12"/>
              <w:right w:val="single" w:color="999999" w:sz="8"/>
            </w:tcBorders>
            <w:tcMar/>
            <w:vAlign w:val="top"/>
          </w:tcPr>
          <w:p w:rsidR="3BE60F65" w:rsidP="3BE60F65" w:rsidRDefault="3BE60F65" w14:paraId="7B26877A" w14:textId="7FE79582">
            <w:pPr>
              <w:jc w:val="center"/>
            </w:pPr>
            <w:r w:rsidRPr="3BE60F65" w:rsidR="3BE60F65">
              <w:rPr>
                <w:rFonts w:ascii="Arial" w:hAnsi="Arial" w:eastAsia="Arial" w:cs="Arial"/>
                <w:b w:val="1"/>
                <w:bCs w:val="1"/>
                <w:sz w:val="24"/>
                <w:szCs w:val="24"/>
                <w:lang w:val="de-CH"/>
              </w:rPr>
              <w:t>Kann</w:t>
            </w:r>
          </w:p>
        </w:tc>
      </w:tr>
      <w:tr w:rsidR="3BE60F65" w:rsidTr="2EA05816" w14:paraId="0BDA8ECE">
        <w:tc>
          <w:tcPr>
            <w:cnfStyle w:val="001000000000" w:firstRow="0" w:lastRow="0" w:firstColumn="1" w:lastColumn="0" w:oddVBand="0" w:evenVBand="0" w:oddHBand="0" w:evenHBand="0" w:firstRowFirstColumn="0" w:firstRowLastColumn="0" w:lastRowFirstColumn="0" w:lastRowLastColumn="0"/>
            <w:tcW w:w="4669" w:type="dxa"/>
            <w:tcBorders>
              <w:top w:val="single" w:color="666666" w:sz="12"/>
              <w:left w:val="single" w:color="999999" w:sz="8"/>
              <w:bottom w:val="single" w:color="999999" w:sz="8"/>
              <w:right w:val="single" w:color="999999" w:sz="8"/>
            </w:tcBorders>
            <w:tcMar/>
            <w:vAlign w:val="top"/>
          </w:tcPr>
          <w:p w:rsidR="3BE60F65" w:rsidP="2EA05816" w:rsidRDefault="3BE60F65" w14:paraId="46B9094E" w14:textId="245C6DBE">
            <w:pPr>
              <w:rPr>
                <w:rFonts w:ascii="Arial" w:hAnsi="Arial" w:eastAsia="Arial" w:cs="Arial"/>
                <w:b w:val="0"/>
                <w:bCs w:val="0"/>
                <w:sz w:val="21"/>
                <w:szCs w:val="21"/>
                <w:lang w:val="de-CH"/>
              </w:rPr>
            </w:pPr>
            <w:r w:rsidRPr="2EA05816" w:rsidR="3BE60F65">
              <w:rPr>
                <w:rFonts w:ascii="Arial" w:hAnsi="Arial" w:eastAsia="Arial" w:cs="Arial"/>
                <w:b w:val="0"/>
                <w:bCs w:val="0"/>
                <w:sz w:val="21"/>
                <w:szCs w:val="21"/>
                <w:lang w:val="de-CH"/>
              </w:rPr>
              <w:t>1 Menschlicher Spieler</w:t>
            </w:r>
          </w:p>
          <w:p w:rsidR="3BE60F65" w:rsidP="2EA05816" w:rsidRDefault="3BE60F65" w14:paraId="42CA4206" w14:textId="44BE374C">
            <w:pPr>
              <w:rPr>
                <w:rFonts w:ascii="Arial" w:hAnsi="Arial" w:eastAsia="Arial" w:cs="Arial"/>
                <w:b w:val="0"/>
                <w:bCs w:val="0"/>
                <w:sz w:val="21"/>
                <w:szCs w:val="21"/>
                <w:lang w:val="de-CH"/>
              </w:rPr>
            </w:pPr>
            <w:r w:rsidRPr="2EA05816" w:rsidR="3BE60F65">
              <w:rPr>
                <w:rFonts w:ascii="Arial" w:hAnsi="Arial" w:eastAsia="Arial" w:cs="Arial"/>
                <w:b w:val="0"/>
                <w:bCs w:val="0"/>
                <w:sz w:val="21"/>
                <w:szCs w:val="21"/>
                <w:lang w:val="de-CH"/>
              </w:rPr>
              <w:t>KI die Random aufdeckt</w:t>
            </w:r>
          </w:p>
          <w:p w:rsidR="3BE60F65" w:rsidP="2EA05816" w:rsidRDefault="3BE60F65" w14:paraId="4CD77F22" w14:textId="663D9926">
            <w:pPr>
              <w:rPr>
                <w:rFonts w:ascii="Arial" w:hAnsi="Arial" w:eastAsia="Arial" w:cs="Arial"/>
                <w:b w:val="0"/>
                <w:bCs w:val="0"/>
                <w:sz w:val="21"/>
                <w:szCs w:val="21"/>
                <w:lang w:val="de-CH"/>
              </w:rPr>
            </w:pPr>
            <w:r w:rsidRPr="2EA05816" w:rsidR="3BE60F65">
              <w:rPr>
                <w:rFonts w:ascii="Arial" w:hAnsi="Arial" w:eastAsia="Arial" w:cs="Arial"/>
                <w:b w:val="0"/>
                <w:bCs w:val="0"/>
                <w:sz w:val="21"/>
                <w:szCs w:val="21"/>
                <w:lang w:val="de-CH"/>
              </w:rPr>
              <w:t xml:space="preserve">Vorhandenes </w:t>
            </w:r>
            <w:proofErr w:type="spellStart"/>
            <w:r w:rsidRPr="2EA05816" w:rsidR="3BE60F65">
              <w:rPr>
                <w:rFonts w:ascii="Arial" w:hAnsi="Arial" w:eastAsia="Arial" w:cs="Arial"/>
                <w:b w:val="0"/>
                <w:bCs w:val="0"/>
                <w:sz w:val="21"/>
                <w:szCs w:val="21"/>
                <w:lang w:val="de-CH"/>
              </w:rPr>
              <w:t>Grid</w:t>
            </w:r>
            <w:proofErr w:type="spellEnd"/>
          </w:p>
          <w:p w:rsidR="3BE60F65" w:rsidP="2EA05816" w:rsidRDefault="3BE60F65" w14:paraId="36810E55" w14:textId="271CC80B">
            <w:pPr>
              <w:rPr>
                <w:rFonts w:ascii="Arial" w:hAnsi="Arial" w:eastAsia="Arial" w:cs="Arial"/>
                <w:b w:val="0"/>
                <w:bCs w:val="0"/>
                <w:sz w:val="21"/>
                <w:szCs w:val="21"/>
                <w:lang w:val="de-CH"/>
              </w:rPr>
            </w:pPr>
            <w:r w:rsidRPr="2EA05816" w:rsidR="3BE60F65">
              <w:rPr>
                <w:rFonts w:ascii="Arial" w:hAnsi="Arial" w:eastAsia="Arial" w:cs="Arial"/>
                <w:b w:val="0"/>
                <w:bCs w:val="0"/>
                <w:sz w:val="21"/>
                <w:szCs w:val="21"/>
                <w:lang w:val="de-CH"/>
              </w:rPr>
              <w:t>20 vorhandene Karten</w:t>
            </w:r>
          </w:p>
          <w:p w:rsidR="3BE60F65" w:rsidP="2EA05816" w:rsidRDefault="3BE60F65" w14:paraId="5C432E06" w14:textId="2D50CECE">
            <w:pPr>
              <w:rPr>
                <w:rFonts w:ascii="Arial" w:hAnsi="Arial" w:eastAsia="Arial" w:cs="Arial"/>
                <w:b w:val="0"/>
                <w:bCs w:val="0"/>
                <w:sz w:val="21"/>
                <w:szCs w:val="21"/>
                <w:lang w:val="de-CH"/>
              </w:rPr>
            </w:pPr>
            <w:r w:rsidRPr="2EA05816" w:rsidR="3BE60F65">
              <w:rPr>
                <w:rFonts w:ascii="Arial" w:hAnsi="Arial" w:eastAsia="Arial" w:cs="Arial"/>
                <w:b w:val="0"/>
                <w:bCs w:val="0"/>
                <w:sz w:val="21"/>
                <w:szCs w:val="21"/>
                <w:lang w:val="de-CH"/>
              </w:rPr>
              <w:t xml:space="preserve">Auswahl zwischen </w:t>
            </w:r>
            <w:proofErr w:type="spellStart"/>
            <w:r w:rsidRPr="2EA05816" w:rsidR="3BE60F65">
              <w:rPr>
                <w:rFonts w:ascii="Arial" w:hAnsi="Arial" w:eastAsia="Arial" w:cs="Arial"/>
                <w:b w:val="0"/>
                <w:bCs w:val="0"/>
                <w:sz w:val="21"/>
                <w:szCs w:val="21"/>
                <w:lang w:val="de-CH"/>
              </w:rPr>
              <w:t>Console</w:t>
            </w:r>
            <w:proofErr w:type="spellEnd"/>
            <w:r w:rsidRPr="2EA05816" w:rsidR="3BE60F65">
              <w:rPr>
                <w:rFonts w:ascii="Arial" w:hAnsi="Arial" w:eastAsia="Arial" w:cs="Arial"/>
                <w:b w:val="0"/>
                <w:bCs w:val="0"/>
                <w:sz w:val="21"/>
                <w:szCs w:val="21"/>
                <w:lang w:val="de-CH"/>
              </w:rPr>
              <w:t xml:space="preserve"> und GUI</w:t>
            </w:r>
          </w:p>
          <w:p w:rsidR="3BE60F65" w:rsidP="2EA05816" w:rsidRDefault="3BE60F65" w14:paraId="2ACF9D5E" w14:textId="3A7A730F">
            <w:pPr>
              <w:rPr>
                <w:rFonts w:ascii="Arial" w:hAnsi="Arial" w:eastAsia="Arial" w:cs="Arial"/>
                <w:b w:val="0"/>
                <w:bCs w:val="0"/>
                <w:sz w:val="21"/>
                <w:szCs w:val="21"/>
                <w:lang w:val="de-CH"/>
              </w:rPr>
            </w:pPr>
            <w:r w:rsidRPr="2EA05816" w:rsidR="3BE60F65">
              <w:rPr>
                <w:rFonts w:ascii="Arial" w:hAnsi="Arial" w:eastAsia="Arial" w:cs="Arial"/>
                <w:b w:val="0"/>
                <w:bCs w:val="0"/>
                <w:sz w:val="21"/>
                <w:szCs w:val="21"/>
                <w:lang w:val="de-CH"/>
              </w:rPr>
              <w:t>Endet, wenn alle Karten aufgedeckt sind</w:t>
            </w:r>
          </w:p>
          <w:p w:rsidR="3BE60F65" w:rsidP="2EA05816" w:rsidRDefault="3BE60F65" w14:paraId="46E083FE" w14:textId="4F8EDE40">
            <w:pPr>
              <w:rPr>
                <w:rFonts w:ascii="Arial" w:hAnsi="Arial" w:eastAsia="Arial" w:cs="Arial"/>
                <w:b w:val="0"/>
                <w:bCs w:val="0"/>
                <w:sz w:val="20"/>
                <w:szCs w:val="20"/>
                <w:lang w:val="de-CH"/>
              </w:rPr>
            </w:pPr>
            <w:r w:rsidRPr="2EA05816" w:rsidR="3BE60F65">
              <w:rPr>
                <w:rFonts w:ascii="Arial" w:hAnsi="Arial" w:eastAsia="Arial" w:cs="Arial"/>
                <w:b w:val="0"/>
                <w:bCs w:val="0"/>
                <w:sz w:val="20"/>
                <w:szCs w:val="20"/>
                <w:lang w:val="de-CH"/>
              </w:rPr>
              <w:t>die Karten müssen klickbar sein. (</w:t>
            </w:r>
            <w:proofErr w:type="spellStart"/>
            <w:r w:rsidRPr="2EA05816" w:rsidR="3BE60F65">
              <w:rPr>
                <w:rFonts w:ascii="Arial" w:hAnsi="Arial" w:eastAsia="Arial" w:cs="Arial"/>
                <w:b w:val="0"/>
                <w:bCs w:val="0"/>
                <w:sz w:val="20"/>
                <w:szCs w:val="20"/>
                <w:lang w:val="de-CH"/>
              </w:rPr>
              <w:t>click</w:t>
            </w:r>
            <w:proofErr w:type="spellEnd"/>
            <w:r w:rsidRPr="2EA05816" w:rsidR="3BE60F65">
              <w:rPr>
                <w:rFonts w:ascii="Arial" w:hAnsi="Arial" w:eastAsia="Arial" w:cs="Arial"/>
                <w:b w:val="0"/>
                <w:bCs w:val="0"/>
                <w:sz w:val="20"/>
                <w:szCs w:val="20"/>
                <w:lang w:val="de-CH"/>
              </w:rPr>
              <w:t xml:space="preserve"> </w:t>
            </w:r>
            <w:proofErr w:type="spellStart"/>
            <w:r w:rsidRPr="2EA05816" w:rsidR="3BE60F65">
              <w:rPr>
                <w:rFonts w:ascii="Arial" w:hAnsi="Arial" w:eastAsia="Arial" w:cs="Arial"/>
                <w:b w:val="0"/>
                <w:bCs w:val="0"/>
                <w:sz w:val="20"/>
                <w:szCs w:val="20"/>
                <w:lang w:val="de-CH"/>
              </w:rPr>
              <w:t>method</w:t>
            </w:r>
            <w:proofErr w:type="spellEnd"/>
            <w:r w:rsidRPr="2EA05816" w:rsidR="3BE60F65">
              <w:rPr>
                <w:rFonts w:ascii="Arial" w:hAnsi="Arial" w:eastAsia="Arial" w:cs="Arial"/>
                <w:b w:val="0"/>
                <w:bCs w:val="0"/>
                <w:sz w:val="20"/>
                <w:szCs w:val="20"/>
                <w:lang w:val="de-CH"/>
              </w:rPr>
              <w:t>)</w:t>
            </w:r>
          </w:p>
          <w:p w:rsidR="3BE60F65" w:rsidP="2EA05816" w:rsidRDefault="3BE60F65" w14:paraId="668C0B64" w14:textId="1FC7812A">
            <w:pPr>
              <w:rPr>
                <w:rFonts w:ascii="Arial" w:hAnsi="Arial" w:eastAsia="Arial" w:cs="Arial"/>
                <w:b w:val="0"/>
                <w:bCs w:val="0"/>
                <w:sz w:val="20"/>
                <w:szCs w:val="20"/>
                <w:lang w:val="de-CH"/>
              </w:rPr>
            </w:pPr>
            <w:r w:rsidRPr="2EA05816" w:rsidR="3BE60F65">
              <w:rPr>
                <w:rFonts w:ascii="Arial" w:hAnsi="Arial" w:eastAsia="Arial" w:cs="Arial"/>
                <w:b w:val="0"/>
                <w:bCs w:val="0"/>
                <w:sz w:val="20"/>
                <w:szCs w:val="20"/>
                <w:lang w:val="de-CH"/>
              </w:rPr>
              <w:t>die Karten müssen drehbar sein. (Flip Method)</w:t>
            </w:r>
          </w:p>
          <w:p w:rsidR="3BE60F65" w:rsidP="2EA05816" w:rsidRDefault="3BE60F65" w14:paraId="5C8CB6C2" w14:textId="463FBF43">
            <w:pPr>
              <w:rPr>
                <w:rFonts w:ascii="Arial" w:hAnsi="Arial" w:eastAsia="Arial" w:cs="Arial"/>
                <w:b w:val="0"/>
                <w:bCs w:val="0"/>
                <w:sz w:val="20"/>
                <w:szCs w:val="20"/>
                <w:lang w:val="de-CH"/>
              </w:rPr>
            </w:pPr>
            <w:r w:rsidRPr="2EA05816" w:rsidR="3BE60F65">
              <w:rPr>
                <w:rFonts w:ascii="Arial" w:hAnsi="Arial" w:eastAsia="Arial" w:cs="Arial"/>
                <w:b w:val="0"/>
                <w:bCs w:val="0"/>
                <w:sz w:val="20"/>
                <w:szCs w:val="20"/>
                <w:lang w:val="de-CH"/>
              </w:rPr>
              <w:t>die Karten müssen verglichen werden. (</w:t>
            </w:r>
            <w:proofErr w:type="spellStart"/>
            <w:r w:rsidRPr="2EA05816" w:rsidR="3BE60F65">
              <w:rPr>
                <w:rFonts w:ascii="Arial" w:hAnsi="Arial" w:eastAsia="Arial" w:cs="Arial"/>
                <w:b w:val="0"/>
                <w:bCs w:val="0"/>
                <w:sz w:val="20"/>
                <w:szCs w:val="20"/>
                <w:lang w:val="de-CH"/>
              </w:rPr>
              <w:t>compare</w:t>
            </w:r>
            <w:proofErr w:type="spellEnd"/>
            <w:r w:rsidRPr="2EA05816" w:rsidR="3BE60F65">
              <w:rPr>
                <w:rFonts w:ascii="Arial" w:hAnsi="Arial" w:eastAsia="Arial" w:cs="Arial"/>
                <w:b w:val="0"/>
                <w:bCs w:val="0"/>
                <w:sz w:val="20"/>
                <w:szCs w:val="20"/>
                <w:lang w:val="de-CH"/>
              </w:rPr>
              <w:t xml:space="preserve"> Method)</w:t>
            </w:r>
          </w:p>
          <w:p w:rsidR="3BE60F65" w:rsidP="2EA05816" w:rsidRDefault="3BE60F65" w14:paraId="201729C8" w14:textId="3C1E3B2D">
            <w:pPr>
              <w:rPr>
                <w:rFonts w:ascii="Arial" w:hAnsi="Arial" w:eastAsia="Arial" w:cs="Arial"/>
                <w:b w:val="0"/>
                <w:bCs w:val="0"/>
                <w:sz w:val="20"/>
                <w:szCs w:val="20"/>
                <w:lang w:val="de-CH"/>
              </w:rPr>
            </w:pPr>
            <w:r w:rsidRPr="2EA05816" w:rsidR="3BE60F65">
              <w:rPr>
                <w:rFonts w:ascii="Arial" w:hAnsi="Arial" w:eastAsia="Arial" w:cs="Arial"/>
                <w:b w:val="0"/>
                <w:bCs w:val="0"/>
                <w:sz w:val="20"/>
                <w:szCs w:val="20"/>
                <w:lang w:val="de-CH"/>
              </w:rPr>
              <w:t>Finaler Punktstand ersichtlich  + Gewinner</w:t>
            </w:r>
          </w:p>
          <w:p w:rsidR="3BE60F65" w:rsidRDefault="3BE60F65" w14:paraId="75C1E790" w14:textId="6E6E1B3D">
            <w:r w:rsidRPr="3BE60F65" w:rsidR="3BE60F65">
              <w:rPr>
                <w:rFonts w:ascii="Arial" w:hAnsi="Arial" w:eastAsia="Arial" w:cs="Arial"/>
                <w:b w:val="1"/>
                <w:bCs w:val="1"/>
                <w:sz w:val="21"/>
                <w:szCs w:val="21"/>
                <w:lang w:val="de-CH"/>
              </w:rPr>
              <w:t xml:space="preserve"> </w:t>
            </w:r>
          </w:p>
        </w:tc>
        <w:tc>
          <w:tcPr>
            <w:cnfStyle w:val="000000000000" w:firstRow="0" w:lastRow="0" w:firstColumn="0" w:lastColumn="0" w:oddVBand="0" w:evenVBand="0" w:oddHBand="0" w:evenHBand="0" w:firstRowFirstColumn="0" w:firstRowLastColumn="0" w:lastRowFirstColumn="0" w:lastRowLastColumn="0"/>
            <w:tcW w:w="3821" w:type="dxa"/>
            <w:tcBorders>
              <w:top w:val="single" w:color="666666" w:sz="12"/>
              <w:left w:val="single" w:color="999999" w:sz="8"/>
              <w:bottom w:val="single" w:color="999999" w:sz="8"/>
              <w:right w:val="single" w:color="999999" w:sz="8"/>
            </w:tcBorders>
            <w:tcMar/>
            <w:vAlign w:val="top"/>
          </w:tcPr>
          <w:p w:rsidR="3BE60F65" w:rsidRDefault="3BE60F65" w14:paraId="5C636EE5" w14:textId="15298CF8">
            <w:r w:rsidRPr="3BE60F65" w:rsidR="3BE60F65">
              <w:rPr>
                <w:rFonts w:ascii="Arial" w:hAnsi="Arial" w:eastAsia="Arial" w:cs="Arial"/>
                <w:sz w:val="21"/>
                <w:szCs w:val="21"/>
                <w:lang w:val="de-CH"/>
              </w:rPr>
              <w:t>Punkte werden gezeigt, während des Spiels.</w:t>
            </w:r>
          </w:p>
          <w:p w:rsidR="3BE60F65" w:rsidRDefault="3BE60F65" w14:paraId="75B5A1D8" w14:textId="78DDE661">
            <w:r w:rsidRPr="3BE60F65" w:rsidR="3BE60F65">
              <w:rPr>
                <w:rFonts w:ascii="Arial" w:hAnsi="Arial" w:eastAsia="Arial" w:cs="Arial"/>
                <w:sz w:val="21"/>
                <w:szCs w:val="21"/>
                <w:lang w:val="de-CH"/>
              </w:rPr>
              <w:t>Neustart Knopf.</w:t>
            </w:r>
          </w:p>
          <w:p w:rsidR="3BE60F65" w:rsidRDefault="3BE60F65" w14:paraId="1969D73E" w14:textId="11C4AD32">
            <w:r w:rsidRPr="3BE60F65" w:rsidR="3BE60F65">
              <w:rPr>
                <w:rFonts w:ascii="Arial" w:hAnsi="Arial" w:eastAsia="Arial" w:cs="Arial"/>
                <w:sz w:val="21"/>
                <w:szCs w:val="21"/>
                <w:lang w:val="de-CH"/>
              </w:rPr>
              <w:t>Highscore = (meiste Paare)</w:t>
            </w:r>
          </w:p>
          <w:p w:rsidR="3BE60F65" w:rsidRDefault="3BE60F65" w14:paraId="0FC517D6" w14:textId="190FF505">
            <w:r w:rsidRPr="3BE60F65" w:rsidR="3BE60F65">
              <w:rPr>
                <w:rFonts w:ascii="Arial" w:hAnsi="Arial" w:eastAsia="Arial" w:cs="Arial"/>
                <w:sz w:val="21"/>
                <w:szCs w:val="21"/>
                <w:lang w:val="de-CH"/>
              </w:rPr>
              <w:t>Auswahl, ob solo oder nicht.</w:t>
            </w:r>
          </w:p>
          <w:p w:rsidR="3BE60F65" w:rsidRDefault="3BE60F65" w14:paraId="6AEC93CE" w14:textId="438E1509">
            <w:r w:rsidRPr="3BE60F65" w:rsidR="3BE60F65">
              <w:rPr>
                <w:rFonts w:ascii="Arial" w:hAnsi="Arial" w:eastAsia="Arial" w:cs="Arial"/>
                <w:sz w:val="21"/>
                <w:szCs w:val="21"/>
                <w:lang w:val="de-CH"/>
              </w:rPr>
              <w:t>Verschiedene Schwierigkeitsgrade</w:t>
            </w:r>
          </w:p>
          <w:p w:rsidR="3BE60F65" w:rsidRDefault="3BE60F65" w14:paraId="29D72B40" w14:textId="3ED7CC0E">
            <w:r w:rsidRPr="3BE60F65" w:rsidR="3BE60F65">
              <w:rPr>
                <w:rFonts w:ascii="Arial" w:hAnsi="Arial" w:eastAsia="Arial" w:cs="Arial"/>
                <w:sz w:val="21"/>
                <w:szCs w:val="21"/>
                <w:lang w:val="de-CH"/>
              </w:rPr>
              <w:t>Spezialkarten</w:t>
            </w:r>
          </w:p>
        </w:tc>
      </w:tr>
    </w:tbl>
    <w:p w:rsidR="3BE60F65" w:rsidP="3BE60F65" w:rsidRDefault="3BE60F65" w14:paraId="1DA55D13" w14:textId="299D7524">
      <w:pPr>
        <w:pStyle w:val="Standard"/>
        <w:rPr>
          <w:sz w:val="21"/>
          <w:szCs w:val="21"/>
        </w:rPr>
      </w:pPr>
    </w:p>
    <w:p w:rsidRPr="00384DE9" w:rsidR="00EC64C6" w:rsidP="00087081" w:rsidRDefault="00D84B27" w14:paraId="005D945C" w14:textId="77777777">
      <w:pPr>
        <w:pStyle w:val="berschrift1"/>
      </w:pPr>
      <w:bookmarkStart w:name="_Toc72068920" w:id="1"/>
      <w:r w:rsidRPr="00384DE9">
        <w:t>Anwendungsentwurf</w:t>
      </w:r>
      <w:bookmarkEnd w:id="1"/>
    </w:p>
    <w:p w:rsidR="00D84B27" w:rsidP="00D84B27" w:rsidRDefault="00D84B27" w14:paraId="3026EFE2" w14:textId="2A1EEEE5">
      <w:pPr>
        <w:rPr>
          <w:i/>
          <w:highlight w:val="yellow"/>
        </w:rPr>
      </w:pPr>
      <w:r w:rsidRPr="00384DE9">
        <w:rPr>
          <w:i/>
          <w:highlight w:val="yellow"/>
        </w:rPr>
        <w:t xml:space="preserve">Erstellen Sie </w:t>
      </w:r>
      <w:r w:rsidR="00D46A3B">
        <w:rPr>
          <w:i/>
          <w:highlight w:val="yellow"/>
        </w:rPr>
        <w:t xml:space="preserve">in den </w:t>
      </w:r>
      <w:r w:rsidR="00100EA3">
        <w:rPr>
          <w:i/>
          <w:highlight w:val="yellow"/>
        </w:rPr>
        <w:t xml:space="preserve">nachfolgenden </w:t>
      </w:r>
      <w:r w:rsidR="00D46A3B">
        <w:rPr>
          <w:i/>
          <w:highlight w:val="yellow"/>
        </w:rPr>
        <w:t>Unterkapiteln</w:t>
      </w:r>
      <w:r w:rsidRPr="00384DE9">
        <w:rPr>
          <w:i/>
          <w:highlight w:val="yellow"/>
        </w:rPr>
        <w:t xml:space="preserve"> die notwendigen Artefakte (z.B. Textbeschreibungen von Anforderungen, UML-Diagramme, Mockups der grafischen Oberfläche), die Sie zur Erstellung der Anwendung benötigen. Darstellungen, welche grösser sind als der zur Verfügung stehende Platz, müssen als Vorschaubild dargestellt, im Anhang hinzugefügt und nachvollziehbar referenziert werden (bspw. «siehe Anhang 1 – Klassendiagramm Anwendung</w:t>
      </w:r>
      <w:r w:rsidR="005B4DE4">
        <w:rPr>
          <w:i/>
          <w:highlight w:val="yellow"/>
        </w:rPr>
        <w:t xml:space="preserve"> (Bild1.jpg)</w:t>
      </w:r>
      <w:r w:rsidRPr="00384DE9">
        <w:rPr>
          <w:i/>
          <w:highlight w:val="yellow"/>
        </w:rPr>
        <w:t>»).</w:t>
      </w:r>
    </w:p>
    <w:p w:rsidRPr="00384DE9" w:rsidR="00087081" w:rsidP="00087081" w:rsidRDefault="00087081" w14:paraId="60CD706A" w14:textId="77777777">
      <w:pPr>
        <w:pStyle w:val="berschrift2"/>
      </w:pPr>
      <w:r w:rsidRPr="00384DE9">
        <w:t>Anwendungsfalldiagramm</w:t>
      </w:r>
      <w:r w:rsidRPr="00384DE9" w:rsidR="00472F37">
        <w:rPr>
          <w:highlight w:val="yellow"/>
        </w:rPr>
        <w:t>(</w:t>
      </w:r>
      <w:r w:rsidRPr="00384DE9">
        <w:rPr>
          <w:highlight w:val="yellow"/>
        </w:rPr>
        <w:t>e</w:t>
      </w:r>
      <w:r w:rsidRPr="00384DE9" w:rsidR="00472F37">
        <w:rPr>
          <w:highlight w:val="yellow"/>
        </w:rPr>
        <w:t>)</w:t>
      </w:r>
    </w:p>
    <w:p w:rsidR="00F1331B" w:rsidP="00F1331B" w:rsidRDefault="005C200A" w14:paraId="445E7F01" w14:textId="5A9EB018">
      <w:pPr>
        <w:rPr>
          <w:i/>
        </w:rPr>
      </w:pPr>
      <w:r>
        <w:rPr>
          <w:i/>
          <w:highlight w:val="yellow"/>
        </w:rPr>
        <w:t xml:space="preserve">Erstellen und beschreiben Sie hier ein Anwendungsfalldiagramm mit mindestens einem Anwendungsfall und </w:t>
      </w:r>
      <w:r w:rsidR="00951138">
        <w:rPr>
          <w:i/>
          <w:highlight w:val="yellow"/>
        </w:rPr>
        <w:t xml:space="preserve">mindestens </w:t>
      </w:r>
      <w:r>
        <w:rPr>
          <w:i/>
          <w:highlight w:val="yellow"/>
        </w:rPr>
        <w:t>einem Akteur.</w:t>
      </w:r>
    </w:p>
    <w:p w:rsidRPr="00384DE9" w:rsidR="00F10239" w:rsidP="00F10239" w:rsidRDefault="00F10239" w14:paraId="14D66D0D" w14:textId="77777777"/>
    <w:p w:rsidRPr="00384DE9" w:rsidR="00472F37" w:rsidP="00472F37" w:rsidRDefault="00472F37" w14:paraId="783B23CC" w14:textId="4EFBADB9">
      <w:pPr>
        <w:pStyle w:val="berschrift2"/>
      </w:pPr>
      <w:r w:rsidRPr="00384DE9">
        <w:t>Anwendungsfallspezifikation</w:t>
      </w:r>
      <w:r w:rsidRPr="00B3178C" w:rsidR="00B3178C">
        <w:rPr>
          <w:highlight w:val="yellow"/>
        </w:rPr>
        <w:t>(</w:t>
      </w:r>
      <w:r w:rsidRPr="00B3178C">
        <w:rPr>
          <w:highlight w:val="yellow"/>
        </w:rPr>
        <w:t>en</w:t>
      </w:r>
      <w:r w:rsidRPr="00B3178C" w:rsidR="00B3178C">
        <w:rPr>
          <w:highlight w:val="yellow"/>
        </w:rPr>
        <w:t>)</w:t>
      </w:r>
    </w:p>
    <w:p w:rsidRPr="00384DE9" w:rsidR="00472F37" w:rsidP="00472F37" w:rsidRDefault="00951138" w14:paraId="0FD95288" w14:textId="4B176867">
      <w:pPr>
        <w:rPr>
          <w:i/>
        </w:rPr>
      </w:pPr>
      <w:r w:rsidRPr="00951138">
        <w:rPr>
          <w:i/>
          <w:highlight w:val="yellow"/>
        </w:rPr>
        <w:t>Erstellen Sie hier für jeden Anwendungsfall eine Anwendungsfallspezifikation.</w:t>
      </w:r>
    </w:p>
    <w:p w:rsidRPr="00384DE9" w:rsidR="00444382" w:rsidP="00444382" w:rsidRDefault="00444382" w14:paraId="1F3FE3FB" w14:textId="77777777">
      <w:pPr>
        <w:pStyle w:val="Beschriftung"/>
        <w:keepNext w:val="1"/>
      </w:pPr>
      <w:bookmarkStart w:name="_Toc72068449" w:id="2"/>
      <w:r w:rsidR="00444382">
        <w:rPr/>
        <w:t xml:space="preserve">Tabelle </w:t>
      </w:r>
      <w:r>
        <w:fldChar w:fldCharType="begin"/>
      </w:r>
      <w:r>
        <w:instrText xml:space="preserve"> SEQ Tabelle \* ARABIC </w:instrText>
      </w:r>
      <w:r>
        <w:fldChar w:fldCharType="separate"/>
      </w:r>
      <w:r w:rsidR="00F1331B">
        <w:rPr/>
        <w:t>1</w:t>
      </w:r>
      <w:r>
        <w:fldChar w:fldCharType="end"/>
      </w:r>
      <w:r w:rsidR="00444382">
        <w:rPr/>
        <w:t xml:space="preserve">: </w:t>
      </w:r>
      <w:r w:rsidRPr="7B82CAC5" w:rsidR="00444382">
        <w:rPr>
          <w:highlight w:val="yellow"/>
        </w:rPr>
        <w:t>Muster Anwendungsfallspezifikation</w:t>
      </w:r>
      <w:bookmarkEnd w:id="2"/>
    </w:p>
    <w:p w:rsidR="7B82CAC5" w:rsidP="7B82CAC5" w:rsidRDefault="7B82CAC5" w14:paraId="2710AD47" w14:textId="3A2E242F">
      <w:pPr>
        <w:pStyle w:val="Standard"/>
        <w:keepNext w:val="1"/>
        <w:rPr>
          <w:sz w:val="21"/>
          <w:szCs w:val="21"/>
          <w:highlight w:val="yellow"/>
        </w:rPr>
      </w:pPr>
    </w:p>
    <w:tbl>
      <w:tblPr>
        <w:tblStyle w:val="NormaleTabelle"/>
        <w:tblW w:w="0" w:type="auto"/>
        <w:tblLayout w:type="fixed"/>
        <w:tblLook w:val="04A0" w:firstRow="1" w:lastRow="0" w:firstColumn="1" w:lastColumn="0" w:noHBand="0" w:noVBand="1"/>
      </w:tblPr>
      <w:tblGrid>
        <w:gridCol w:w="2175"/>
        <w:gridCol w:w="6300"/>
      </w:tblGrid>
      <w:tr w:rsidR="7B82CAC5" w:rsidTr="7B82CAC5" w14:paraId="7F0F498E">
        <w:tc>
          <w:tcPr>
            <w:tcW w:w="2175" w:type="dxa"/>
            <w:tcBorders>
              <w:top w:val="single" w:sz="8"/>
              <w:left w:val="single" w:sz="8"/>
              <w:bottom w:val="single" w:sz="8"/>
              <w:right w:val="single" w:sz="8"/>
            </w:tcBorders>
            <w:tcMar/>
            <w:vAlign w:val="top"/>
          </w:tcPr>
          <w:p w:rsidR="7B82CAC5" w:rsidRDefault="7B82CAC5" w14:paraId="6EA56AF7" w14:textId="35DA0ECE">
            <w:r w:rsidRPr="7B82CAC5" w:rsidR="7B82CAC5">
              <w:rPr>
                <w:rFonts w:ascii="Arial" w:hAnsi="Arial" w:eastAsia="Arial" w:cs="Arial"/>
                <w:sz w:val="21"/>
                <w:szCs w:val="21"/>
              </w:rPr>
              <w:t xml:space="preserve">ID </w:t>
            </w:r>
          </w:p>
        </w:tc>
        <w:tc>
          <w:tcPr>
            <w:tcW w:w="6300" w:type="dxa"/>
            <w:tcBorders>
              <w:top w:val="single" w:sz="8"/>
              <w:left w:val="single" w:sz="8"/>
              <w:bottom w:val="single" w:sz="8"/>
              <w:right w:val="single" w:sz="8"/>
            </w:tcBorders>
            <w:tcMar/>
            <w:vAlign w:val="top"/>
          </w:tcPr>
          <w:p w:rsidR="7B82CAC5" w:rsidRDefault="7B82CAC5" w14:paraId="30AACE96" w14:textId="62505156">
            <w:r w:rsidRPr="7B82CAC5" w:rsidR="7B82CAC5">
              <w:rPr>
                <w:rFonts w:ascii="Arial" w:hAnsi="Arial" w:eastAsia="Arial" w:cs="Arial"/>
                <w:sz w:val="21"/>
                <w:szCs w:val="21"/>
              </w:rPr>
              <w:t>1</w:t>
            </w:r>
          </w:p>
        </w:tc>
      </w:tr>
      <w:tr w:rsidR="7B82CAC5" w:rsidTr="7B82CAC5" w14:paraId="38EF4A29">
        <w:tc>
          <w:tcPr>
            <w:tcW w:w="2175" w:type="dxa"/>
            <w:tcBorders>
              <w:top w:val="single" w:sz="8"/>
              <w:left w:val="single" w:sz="8"/>
              <w:bottom w:val="single" w:sz="8"/>
              <w:right w:val="single" w:sz="8"/>
            </w:tcBorders>
            <w:tcMar/>
            <w:vAlign w:val="top"/>
          </w:tcPr>
          <w:p w:rsidR="7B82CAC5" w:rsidRDefault="7B82CAC5" w14:paraId="69BEAB7C" w14:textId="1945B07E">
            <w:r w:rsidRPr="7B82CAC5" w:rsidR="7B82CAC5">
              <w:rPr>
                <w:rFonts w:ascii="Arial" w:hAnsi="Arial" w:eastAsia="Arial" w:cs="Arial"/>
                <w:sz w:val="21"/>
                <w:szCs w:val="21"/>
              </w:rPr>
              <w:t xml:space="preserve">Name </w:t>
            </w:r>
          </w:p>
        </w:tc>
        <w:tc>
          <w:tcPr>
            <w:tcW w:w="6300" w:type="dxa"/>
            <w:tcBorders>
              <w:top w:val="single" w:sz="8"/>
              <w:left w:val="single" w:sz="8"/>
              <w:bottom w:val="single" w:sz="8"/>
              <w:right w:val="single" w:sz="8"/>
            </w:tcBorders>
            <w:tcMar/>
            <w:vAlign w:val="top"/>
          </w:tcPr>
          <w:p w:rsidR="7B82CAC5" w:rsidRDefault="7B82CAC5" w14:paraId="3C207094" w14:textId="5426FDE5">
            <w:r w:rsidRPr="7B82CAC5" w:rsidR="7B82CAC5">
              <w:rPr>
                <w:rFonts w:ascii="Arial" w:hAnsi="Arial" w:eastAsia="Arial" w:cs="Arial"/>
                <w:sz w:val="21"/>
                <w:szCs w:val="21"/>
              </w:rPr>
              <w:t>Konfiguration</w:t>
            </w:r>
          </w:p>
        </w:tc>
      </w:tr>
      <w:tr w:rsidR="7B82CAC5" w:rsidTr="7B82CAC5" w14:paraId="09D1EA9D">
        <w:tc>
          <w:tcPr>
            <w:tcW w:w="2175" w:type="dxa"/>
            <w:tcBorders>
              <w:top w:val="single" w:sz="8"/>
              <w:left w:val="single" w:sz="8"/>
              <w:bottom w:val="single" w:sz="8"/>
              <w:right w:val="single" w:sz="8"/>
            </w:tcBorders>
            <w:tcMar/>
            <w:vAlign w:val="top"/>
          </w:tcPr>
          <w:p w:rsidR="7B82CAC5" w:rsidRDefault="7B82CAC5" w14:paraId="681B71FB" w14:textId="03C8FEE1">
            <w:r w:rsidRPr="7B82CAC5" w:rsidR="7B82CAC5">
              <w:rPr>
                <w:rFonts w:ascii="Arial" w:hAnsi="Arial" w:eastAsia="Arial" w:cs="Arial"/>
                <w:sz w:val="21"/>
                <w:szCs w:val="21"/>
              </w:rPr>
              <w:t xml:space="preserve">Akteur(e) </w:t>
            </w:r>
          </w:p>
        </w:tc>
        <w:tc>
          <w:tcPr>
            <w:tcW w:w="6300" w:type="dxa"/>
            <w:tcBorders>
              <w:top w:val="single" w:sz="8"/>
              <w:left w:val="single" w:sz="8"/>
              <w:bottom w:val="single" w:sz="8"/>
              <w:right w:val="single" w:sz="8"/>
            </w:tcBorders>
            <w:tcMar/>
            <w:vAlign w:val="top"/>
          </w:tcPr>
          <w:p w:rsidR="7B82CAC5" w:rsidRDefault="7B82CAC5" w14:paraId="3EB09597" w14:textId="38B4D6E3">
            <w:r w:rsidRPr="7B82CAC5" w:rsidR="7B82CAC5">
              <w:rPr>
                <w:rFonts w:ascii="Arial" w:hAnsi="Arial" w:eastAsia="Arial" w:cs="Arial"/>
                <w:sz w:val="21"/>
                <w:szCs w:val="21"/>
              </w:rPr>
              <w:t>Benutzer</w:t>
            </w:r>
          </w:p>
        </w:tc>
      </w:tr>
      <w:tr w:rsidR="7B82CAC5" w:rsidTr="7B82CAC5" w14:paraId="0F17B57D">
        <w:tc>
          <w:tcPr>
            <w:tcW w:w="2175" w:type="dxa"/>
            <w:tcBorders>
              <w:top w:val="single" w:sz="8"/>
              <w:left w:val="single" w:sz="8"/>
              <w:bottom w:val="single" w:sz="8"/>
              <w:right w:val="single" w:sz="8"/>
            </w:tcBorders>
            <w:tcMar/>
            <w:vAlign w:val="top"/>
          </w:tcPr>
          <w:p w:rsidR="7B82CAC5" w:rsidRDefault="7B82CAC5" w14:paraId="7932C9BD" w14:textId="2D299BFC">
            <w:r w:rsidRPr="7B82CAC5" w:rsidR="7B82CAC5">
              <w:rPr>
                <w:rFonts w:ascii="Arial" w:hAnsi="Arial" w:eastAsia="Arial" w:cs="Arial"/>
                <w:sz w:val="21"/>
                <w:szCs w:val="21"/>
              </w:rPr>
              <w:t xml:space="preserve">Auslöser </w:t>
            </w:r>
          </w:p>
        </w:tc>
        <w:tc>
          <w:tcPr>
            <w:tcW w:w="6300" w:type="dxa"/>
            <w:tcBorders>
              <w:top w:val="single" w:sz="8"/>
              <w:left w:val="single" w:sz="8"/>
              <w:bottom w:val="single" w:sz="8"/>
              <w:right w:val="single" w:sz="8"/>
            </w:tcBorders>
            <w:tcMar/>
            <w:vAlign w:val="top"/>
          </w:tcPr>
          <w:p w:rsidR="7B82CAC5" w:rsidRDefault="7B82CAC5" w14:paraId="10FE6720" w14:textId="1E165683">
            <w:r w:rsidRPr="7B82CAC5" w:rsidR="7B82CAC5">
              <w:rPr>
                <w:rFonts w:ascii="Arial" w:hAnsi="Arial" w:eastAsia="Arial" w:cs="Arial"/>
                <w:sz w:val="21"/>
                <w:szCs w:val="21"/>
              </w:rPr>
              <w:t>Öffnung der Konfigurationen des Benutzers</w:t>
            </w:r>
          </w:p>
        </w:tc>
      </w:tr>
      <w:tr w:rsidR="7B82CAC5" w:rsidTr="7B82CAC5" w14:paraId="42B4AD89">
        <w:tc>
          <w:tcPr>
            <w:tcW w:w="2175" w:type="dxa"/>
            <w:tcBorders>
              <w:top w:val="single" w:sz="8"/>
              <w:left w:val="single" w:sz="8"/>
              <w:bottom w:val="single" w:sz="8"/>
              <w:right w:val="single" w:sz="8"/>
            </w:tcBorders>
            <w:tcMar/>
            <w:vAlign w:val="top"/>
          </w:tcPr>
          <w:p w:rsidR="7B82CAC5" w:rsidRDefault="7B82CAC5" w14:paraId="132AD272" w14:textId="50B7001C">
            <w:r w:rsidRPr="7B82CAC5" w:rsidR="7B82CAC5">
              <w:rPr>
                <w:rFonts w:ascii="Arial" w:hAnsi="Arial" w:eastAsia="Arial" w:cs="Arial"/>
                <w:sz w:val="21"/>
                <w:szCs w:val="21"/>
              </w:rPr>
              <w:t>Vorbedingung(en)</w:t>
            </w:r>
          </w:p>
        </w:tc>
        <w:tc>
          <w:tcPr>
            <w:tcW w:w="6300" w:type="dxa"/>
            <w:tcBorders>
              <w:top w:val="single" w:sz="8"/>
              <w:left w:val="single" w:sz="8"/>
              <w:bottom w:val="single" w:sz="8"/>
              <w:right w:val="single" w:sz="8"/>
            </w:tcBorders>
            <w:tcMar/>
            <w:vAlign w:val="top"/>
          </w:tcPr>
          <w:p w:rsidR="7B82CAC5" w:rsidRDefault="7B82CAC5" w14:paraId="1E8183F6" w14:textId="0C43C80D">
            <w:r w:rsidRPr="7B82CAC5" w:rsidR="7B82CAC5">
              <w:rPr>
                <w:rFonts w:ascii="Arial" w:hAnsi="Arial" w:eastAsia="Arial" w:cs="Arial"/>
                <w:sz w:val="21"/>
                <w:szCs w:val="21"/>
              </w:rPr>
              <w:t>Programm muss gestartet sein und im richtigen Menu sein</w:t>
            </w:r>
          </w:p>
        </w:tc>
      </w:tr>
      <w:tr w:rsidR="7B82CAC5" w:rsidTr="7B82CAC5" w14:paraId="11517ABA">
        <w:tc>
          <w:tcPr>
            <w:tcW w:w="2175" w:type="dxa"/>
            <w:tcBorders>
              <w:top w:val="single" w:sz="8"/>
              <w:left w:val="single" w:sz="8"/>
              <w:bottom w:val="single" w:sz="8"/>
              <w:right w:val="single" w:sz="8"/>
            </w:tcBorders>
            <w:tcMar/>
            <w:vAlign w:val="top"/>
          </w:tcPr>
          <w:p w:rsidR="7B82CAC5" w:rsidRDefault="7B82CAC5" w14:paraId="0905F90D" w14:textId="0AA88CC1">
            <w:r w:rsidRPr="7B82CAC5" w:rsidR="7B82CAC5">
              <w:rPr>
                <w:rFonts w:ascii="Arial" w:hAnsi="Arial" w:eastAsia="Arial" w:cs="Arial"/>
                <w:sz w:val="21"/>
                <w:szCs w:val="21"/>
              </w:rPr>
              <w:t xml:space="preserve">Ergebnis </w:t>
            </w:r>
          </w:p>
        </w:tc>
        <w:tc>
          <w:tcPr>
            <w:tcW w:w="6300" w:type="dxa"/>
            <w:tcBorders>
              <w:top w:val="single" w:sz="8"/>
              <w:left w:val="single" w:sz="8"/>
              <w:bottom w:val="single" w:sz="8"/>
              <w:right w:val="single" w:sz="8"/>
            </w:tcBorders>
            <w:tcMar/>
            <w:vAlign w:val="top"/>
          </w:tcPr>
          <w:p w:rsidR="7B82CAC5" w:rsidRDefault="7B82CAC5" w14:paraId="3200395B" w14:textId="3619D580">
            <w:r w:rsidRPr="7B82CAC5" w:rsidR="7B82CAC5">
              <w:rPr>
                <w:rFonts w:ascii="Arial" w:hAnsi="Arial" w:eastAsia="Arial" w:cs="Arial"/>
                <w:sz w:val="21"/>
                <w:szCs w:val="21"/>
              </w:rPr>
              <w:t>Die Konfigurationen wurden übernommen und dementsprechend angewendet.</w:t>
            </w:r>
          </w:p>
        </w:tc>
      </w:tr>
      <w:tr w:rsidR="7B82CAC5" w:rsidTr="7B82CAC5" w14:paraId="2CCB15FF">
        <w:tc>
          <w:tcPr>
            <w:tcW w:w="2175" w:type="dxa"/>
            <w:tcBorders>
              <w:top w:val="single" w:sz="8"/>
              <w:left w:val="single" w:sz="8"/>
              <w:bottom w:val="single" w:sz="8"/>
              <w:right w:val="single" w:sz="8"/>
            </w:tcBorders>
            <w:tcMar/>
            <w:vAlign w:val="top"/>
          </w:tcPr>
          <w:p w:rsidR="7B82CAC5" w:rsidRDefault="7B82CAC5" w14:paraId="74EE5539" w14:textId="720F49CA">
            <w:r w:rsidRPr="7B82CAC5" w:rsidR="7B82CAC5">
              <w:rPr>
                <w:rFonts w:ascii="Arial" w:hAnsi="Arial" w:eastAsia="Arial" w:cs="Arial"/>
                <w:sz w:val="21"/>
                <w:szCs w:val="21"/>
              </w:rPr>
              <w:t>Nachbedingung(en)</w:t>
            </w:r>
          </w:p>
        </w:tc>
        <w:tc>
          <w:tcPr>
            <w:tcW w:w="6300" w:type="dxa"/>
            <w:tcBorders>
              <w:top w:val="single" w:sz="8"/>
              <w:left w:val="single" w:sz="8"/>
              <w:bottom w:val="single" w:sz="8"/>
              <w:right w:val="single" w:sz="8"/>
            </w:tcBorders>
            <w:tcMar/>
            <w:vAlign w:val="top"/>
          </w:tcPr>
          <w:p w:rsidR="7B82CAC5" w:rsidRDefault="7B82CAC5" w14:paraId="7D20A60E" w14:textId="00940E5A">
            <w:r w:rsidRPr="7B82CAC5" w:rsidR="7B82CAC5">
              <w:rPr>
                <w:rFonts w:ascii="Arial" w:hAnsi="Arial" w:eastAsia="Arial" w:cs="Arial"/>
                <w:sz w:val="21"/>
                <w:szCs w:val="21"/>
              </w:rPr>
              <w:t xml:space="preserve"> </w:t>
            </w:r>
          </w:p>
        </w:tc>
      </w:tr>
      <w:tr w:rsidR="7B82CAC5" w:rsidTr="7B82CAC5" w14:paraId="4E063CE7">
        <w:tc>
          <w:tcPr>
            <w:tcW w:w="2175" w:type="dxa"/>
            <w:tcBorders>
              <w:top w:val="single" w:sz="8"/>
              <w:left w:val="single" w:sz="8"/>
              <w:bottom w:val="single" w:sz="8"/>
              <w:right w:val="single" w:sz="8"/>
            </w:tcBorders>
            <w:tcMar/>
            <w:vAlign w:val="top"/>
          </w:tcPr>
          <w:p w:rsidR="7B82CAC5" w:rsidRDefault="7B82CAC5" w14:paraId="650A9B13" w14:textId="05D6948E">
            <w:r w:rsidRPr="7B82CAC5" w:rsidR="7B82CAC5">
              <w:rPr>
                <w:rFonts w:ascii="Arial" w:hAnsi="Arial" w:eastAsia="Arial" w:cs="Arial"/>
                <w:sz w:val="21"/>
                <w:szCs w:val="21"/>
              </w:rPr>
              <w:t xml:space="preserve">Ablauf </w:t>
            </w:r>
          </w:p>
        </w:tc>
        <w:tc>
          <w:tcPr>
            <w:tcW w:w="6300" w:type="dxa"/>
            <w:tcBorders>
              <w:top w:val="single" w:sz="8"/>
              <w:left w:val="single" w:sz="8"/>
              <w:bottom w:val="single" w:sz="8"/>
              <w:right w:val="single" w:sz="8"/>
            </w:tcBorders>
            <w:tcMar/>
            <w:vAlign w:val="top"/>
          </w:tcPr>
          <w:p w:rsidR="7B82CAC5" w:rsidRDefault="7B82CAC5" w14:paraId="2EED8139" w14:textId="182004DD">
            <w:r w:rsidRPr="7B82CAC5" w:rsidR="7B82CAC5">
              <w:rPr>
                <w:rFonts w:ascii="Arial" w:hAnsi="Arial" w:eastAsia="Arial" w:cs="Arial"/>
                <w:sz w:val="21"/>
                <w:szCs w:val="21"/>
              </w:rPr>
              <w:t>Der Benutzer ruft die Konfigurationen auf und ändert die nach belieben</w:t>
            </w:r>
          </w:p>
        </w:tc>
      </w:tr>
      <w:tr w:rsidR="7B82CAC5" w:rsidTr="7B82CAC5" w14:paraId="382A62B6">
        <w:tc>
          <w:tcPr>
            <w:tcW w:w="2175" w:type="dxa"/>
            <w:tcBorders>
              <w:top w:val="single" w:sz="8"/>
              <w:left w:val="single" w:sz="8"/>
              <w:bottom w:val="single" w:sz="8"/>
              <w:right w:val="single" w:sz="8"/>
            </w:tcBorders>
            <w:tcMar/>
            <w:vAlign w:val="top"/>
          </w:tcPr>
          <w:p w:rsidR="7B82CAC5" w:rsidRDefault="7B82CAC5" w14:paraId="3049C8EB" w14:textId="10C60043">
            <w:r w:rsidRPr="7B82CAC5" w:rsidR="7B82CAC5">
              <w:rPr>
                <w:rFonts w:ascii="Arial" w:hAnsi="Arial" w:eastAsia="Arial" w:cs="Arial"/>
                <w:sz w:val="21"/>
                <w:szCs w:val="21"/>
              </w:rPr>
              <w:t xml:space="preserve">Alternativen </w:t>
            </w:r>
          </w:p>
        </w:tc>
        <w:tc>
          <w:tcPr>
            <w:tcW w:w="6300" w:type="dxa"/>
            <w:tcBorders>
              <w:top w:val="single" w:sz="8"/>
              <w:left w:val="single" w:sz="8"/>
              <w:bottom w:val="single" w:sz="8"/>
              <w:right w:val="single" w:sz="8"/>
            </w:tcBorders>
            <w:tcMar/>
            <w:vAlign w:val="top"/>
          </w:tcPr>
          <w:p w:rsidR="7B82CAC5" w:rsidRDefault="7B82CAC5" w14:paraId="584D1D59" w14:textId="532912B8">
            <w:r w:rsidRPr="7B82CAC5" w:rsidR="7B82CAC5">
              <w:rPr>
                <w:rFonts w:ascii="Arial" w:hAnsi="Arial" w:eastAsia="Arial" w:cs="Arial"/>
                <w:sz w:val="21"/>
                <w:szCs w:val="21"/>
              </w:rPr>
              <w:t>Der Benutzer schliesst das Programm oder spielt mit den Voreinstellungen</w:t>
            </w:r>
          </w:p>
        </w:tc>
      </w:tr>
      <w:tr w:rsidR="7B82CAC5" w:rsidTr="7B82CAC5" w14:paraId="7E4B0C10">
        <w:tc>
          <w:tcPr>
            <w:tcW w:w="2175" w:type="dxa"/>
            <w:tcBorders>
              <w:top w:val="single" w:sz="8"/>
              <w:left w:val="single" w:sz="8"/>
              <w:bottom w:val="single" w:sz="8"/>
              <w:right w:val="single" w:sz="8"/>
            </w:tcBorders>
            <w:tcMar/>
            <w:vAlign w:val="top"/>
          </w:tcPr>
          <w:p w:rsidR="7B82CAC5" w:rsidRDefault="7B82CAC5" w14:paraId="0A06E1F9" w14:textId="30C7D17E">
            <w:r w:rsidRPr="7B82CAC5" w:rsidR="7B82CAC5">
              <w:rPr>
                <w:rFonts w:ascii="Arial" w:hAnsi="Arial" w:eastAsia="Arial" w:cs="Arial"/>
                <w:sz w:val="21"/>
                <w:szCs w:val="21"/>
              </w:rPr>
              <w:t>Fehlerfälle</w:t>
            </w:r>
          </w:p>
        </w:tc>
        <w:tc>
          <w:tcPr>
            <w:tcW w:w="6300" w:type="dxa"/>
            <w:tcBorders>
              <w:top w:val="single" w:sz="8"/>
              <w:left w:val="single" w:sz="8"/>
              <w:bottom w:val="single" w:sz="8"/>
              <w:right w:val="single" w:sz="8"/>
            </w:tcBorders>
            <w:tcMar/>
            <w:vAlign w:val="top"/>
          </w:tcPr>
          <w:p w:rsidR="7B82CAC5" w:rsidRDefault="7B82CAC5" w14:paraId="67174106" w14:textId="2076778C">
            <w:r w:rsidRPr="7B82CAC5" w:rsidR="7B82CAC5">
              <w:rPr>
                <w:rFonts w:ascii="Arial" w:hAnsi="Arial" w:eastAsia="Arial" w:cs="Arial"/>
                <w:sz w:val="21"/>
                <w:szCs w:val="21"/>
              </w:rPr>
              <w:t>Das Programm übernimmt die Konfigurationen nicht</w:t>
            </w:r>
          </w:p>
        </w:tc>
      </w:tr>
      <w:tr w:rsidR="7B82CAC5" w:rsidTr="7B82CAC5" w14:paraId="4520DD06">
        <w:tc>
          <w:tcPr>
            <w:tcW w:w="2175" w:type="dxa"/>
            <w:tcBorders>
              <w:top w:val="single" w:sz="8"/>
              <w:left w:val="single" w:sz="8"/>
              <w:bottom w:val="single" w:sz="8"/>
              <w:right w:val="single" w:sz="8"/>
            </w:tcBorders>
            <w:tcMar/>
            <w:vAlign w:val="top"/>
          </w:tcPr>
          <w:p w:rsidR="7B82CAC5" w:rsidRDefault="7B82CAC5" w14:paraId="1CB4AA27" w14:textId="24CDBE79">
            <w:r w:rsidRPr="7B82CAC5" w:rsidR="7B82CAC5">
              <w:rPr>
                <w:rFonts w:ascii="Arial" w:hAnsi="Arial" w:eastAsia="Arial" w:cs="Arial"/>
                <w:sz w:val="21"/>
                <w:szCs w:val="21"/>
              </w:rPr>
              <w:t>Testfälle</w:t>
            </w:r>
          </w:p>
        </w:tc>
        <w:tc>
          <w:tcPr>
            <w:tcW w:w="6300" w:type="dxa"/>
            <w:tcBorders>
              <w:top w:val="single" w:sz="8"/>
              <w:left w:val="single" w:sz="8"/>
              <w:bottom w:val="single" w:sz="8"/>
              <w:right w:val="single" w:sz="8"/>
            </w:tcBorders>
            <w:tcMar/>
            <w:vAlign w:val="top"/>
          </w:tcPr>
          <w:p w:rsidR="7B82CAC5" w:rsidRDefault="7B82CAC5" w14:paraId="28151832" w14:textId="703C555F">
            <w:r w:rsidRPr="7B82CAC5" w:rsidR="7B82CAC5">
              <w:rPr>
                <w:rFonts w:ascii="Arial" w:hAnsi="Arial" w:eastAsia="Arial" w:cs="Arial"/>
                <w:sz w:val="21"/>
                <w:szCs w:val="21"/>
              </w:rPr>
              <w:t>Testen,</w:t>
            </w:r>
            <w:r w:rsidRPr="7B82CAC5" w:rsidR="7B82CAC5">
              <w:rPr>
                <w:rFonts w:ascii="Arial" w:hAnsi="Arial" w:eastAsia="Arial" w:cs="Arial"/>
                <w:sz w:val="21"/>
                <w:szCs w:val="21"/>
              </w:rPr>
              <w:t xml:space="preserve"> ob das Programm die Konfigurationen übernimmt</w:t>
            </w:r>
          </w:p>
        </w:tc>
      </w:tr>
    </w:tbl>
    <w:p w:rsidR="7B82CAC5" w:rsidP="7B82CAC5" w:rsidRDefault="7B82CAC5" w14:paraId="03F2BD7F" w14:textId="27E6ACC1">
      <w:pPr>
        <w:spacing w:line="257" w:lineRule="auto"/>
      </w:pPr>
      <w:r w:rsidRPr="7B82CAC5" w:rsidR="7B82CAC5">
        <w:rPr>
          <w:rFonts w:ascii="Calibri" w:hAnsi="Calibri" w:eastAsia="Calibri" w:cs="Calibri"/>
          <w:noProof w:val="0"/>
          <w:sz w:val="22"/>
          <w:szCs w:val="22"/>
          <w:lang w:val="de-CH"/>
        </w:rPr>
        <w:t xml:space="preserve"> </w:t>
      </w:r>
    </w:p>
    <w:tbl>
      <w:tblPr>
        <w:tblStyle w:val="NormaleTabelle"/>
        <w:tblW w:w="0" w:type="auto"/>
        <w:tblLayout w:type="fixed"/>
        <w:tblLook w:val="04A0" w:firstRow="1" w:lastRow="0" w:firstColumn="1" w:lastColumn="0" w:noHBand="0" w:noVBand="1"/>
      </w:tblPr>
      <w:tblGrid>
        <w:gridCol w:w="2175"/>
        <w:gridCol w:w="6300"/>
      </w:tblGrid>
      <w:tr w:rsidR="7B82CAC5" w:rsidTr="7B82CAC5" w14:paraId="189F40F0">
        <w:tc>
          <w:tcPr>
            <w:tcW w:w="2175" w:type="dxa"/>
            <w:tcBorders>
              <w:top w:val="single" w:sz="8"/>
              <w:left w:val="single" w:sz="8"/>
              <w:bottom w:val="single" w:sz="8"/>
              <w:right w:val="single" w:sz="8"/>
            </w:tcBorders>
            <w:tcMar/>
            <w:vAlign w:val="top"/>
          </w:tcPr>
          <w:p w:rsidR="7B82CAC5" w:rsidRDefault="7B82CAC5" w14:paraId="6F9C8A4D" w14:textId="715C5806">
            <w:r w:rsidRPr="7B82CAC5" w:rsidR="7B82CAC5">
              <w:rPr>
                <w:rFonts w:ascii="Arial" w:hAnsi="Arial" w:eastAsia="Arial" w:cs="Arial"/>
                <w:sz w:val="21"/>
                <w:szCs w:val="21"/>
              </w:rPr>
              <w:t xml:space="preserve">ID </w:t>
            </w:r>
          </w:p>
        </w:tc>
        <w:tc>
          <w:tcPr>
            <w:tcW w:w="6300" w:type="dxa"/>
            <w:tcBorders>
              <w:top w:val="single" w:sz="8"/>
              <w:left w:val="single" w:sz="8"/>
              <w:bottom w:val="single" w:sz="8"/>
              <w:right w:val="single" w:sz="8"/>
            </w:tcBorders>
            <w:tcMar/>
            <w:vAlign w:val="top"/>
          </w:tcPr>
          <w:p w:rsidR="7B82CAC5" w:rsidRDefault="7B82CAC5" w14:paraId="0400A58C" w14:textId="45E650E0">
            <w:r w:rsidRPr="7B82CAC5" w:rsidR="7B82CAC5">
              <w:rPr>
                <w:rFonts w:ascii="Arial" w:hAnsi="Arial" w:eastAsia="Arial" w:cs="Arial"/>
                <w:sz w:val="21"/>
                <w:szCs w:val="21"/>
              </w:rPr>
              <w:t xml:space="preserve">2 </w:t>
            </w:r>
          </w:p>
        </w:tc>
      </w:tr>
      <w:tr w:rsidR="7B82CAC5" w:rsidTr="7B82CAC5" w14:paraId="4DE809E5">
        <w:tc>
          <w:tcPr>
            <w:tcW w:w="2175" w:type="dxa"/>
            <w:tcBorders>
              <w:top w:val="single" w:sz="8"/>
              <w:left w:val="single" w:sz="8"/>
              <w:bottom w:val="single" w:sz="8"/>
              <w:right w:val="single" w:sz="8"/>
            </w:tcBorders>
            <w:tcMar/>
            <w:vAlign w:val="top"/>
          </w:tcPr>
          <w:p w:rsidR="7B82CAC5" w:rsidRDefault="7B82CAC5" w14:paraId="666C8402" w14:textId="61FD3371">
            <w:r w:rsidRPr="7B82CAC5" w:rsidR="7B82CAC5">
              <w:rPr>
                <w:rFonts w:ascii="Arial" w:hAnsi="Arial" w:eastAsia="Arial" w:cs="Arial"/>
                <w:sz w:val="21"/>
                <w:szCs w:val="21"/>
              </w:rPr>
              <w:t xml:space="preserve">Name </w:t>
            </w:r>
          </w:p>
        </w:tc>
        <w:tc>
          <w:tcPr>
            <w:tcW w:w="6300" w:type="dxa"/>
            <w:tcBorders>
              <w:top w:val="single" w:sz="8"/>
              <w:left w:val="single" w:sz="8"/>
              <w:bottom w:val="single" w:sz="8"/>
              <w:right w:val="single" w:sz="8"/>
            </w:tcBorders>
            <w:tcMar/>
            <w:vAlign w:val="top"/>
          </w:tcPr>
          <w:p w:rsidR="7B82CAC5" w:rsidRDefault="7B82CAC5" w14:paraId="0DCA1DB8" w14:textId="795448BC">
            <w:r w:rsidRPr="7B82CAC5" w:rsidR="7B82CAC5">
              <w:rPr>
                <w:rFonts w:ascii="Arial" w:hAnsi="Arial" w:eastAsia="Arial" w:cs="Arial"/>
                <w:sz w:val="21"/>
                <w:szCs w:val="21"/>
              </w:rPr>
              <w:t xml:space="preserve">Neustarten </w:t>
            </w:r>
          </w:p>
        </w:tc>
      </w:tr>
      <w:tr w:rsidR="7B82CAC5" w:rsidTr="7B82CAC5" w14:paraId="6072136A">
        <w:tc>
          <w:tcPr>
            <w:tcW w:w="2175" w:type="dxa"/>
            <w:tcBorders>
              <w:top w:val="single" w:sz="8"/>
              <w:left w:val="single" w:sz="8"/>
              <w:bottom w:val="single" w:sz="8"/>
              <w:right w:val="single" w:sz="8"/>
            </w:tcBorders>
            <w:tcMar/>
            <w:vAlign w:val="top"/>
          </w:tcPr>
          <w:p w:rsidR="7B82CAC5" w:rsidRDefault="7B82CAC5" w14:paraId="2FD45E50" w14:textId="54E131B2">
            <w:r w:rsidRPr="7B82CAC5" w:rsidR="7B82CAC5">
              <w:rPr>
                <w:rFonts w:ascii="Arial" w:hAnsi="Arial" w:eastAsia="Arial" w:cs="Arial"/>
                <w:sz w:val="21"/>
                <w:szCs w:val="21"/>
              </w:rPr>
              <w:t xml:space="preserve">Akteur(e) </w:t>
            </w:r>
          </w:p>
        </w:tc>
        <w:tc>
          <w:tcPr>
            <w:tcW w:w="6300" w:type="dxa"/>
            <w:tcBorders>
              <w:top w:val="single" w:sz="8"/>
              <w:left w:val="single" w:sz="8"/>
              <w:bottom w:val="single" w:sz="8"/>
              <w:right w:val="single" w:sz="8"/>
            </w:tcBorders>
            <w:tcMar/>
            <w:vAlign w:val="top"/>
          </w:tcPr>
          <w:p w:rsidR="7B82CAC5" w:rsidRDefault="7B82CAC5" w14:paraId="6D09B037" w14:textId="22E7559F">
            <w:r w:rsidRPr="7B82CAC5" w:rsidR="7B82CAC5">
              <w:rPr>
                <w:rFonts w:ascii="Arial" w:hAnsi="Arial" w:eastAsia="Arial" w:cs="Arial"/>
                <w:sz w:val="21"/>
                <w:szCs w:val="21"/>
              </w:rPr>
              <w:t xml:space="preserve">Benutzer der das Spiel neustartet </w:t>
            </w:r>
          </w:p>
        </w:tc>
      </w:tr>
      <w:tr w:rsidR="7B82CAC5" w:rsidTr="7B82CAC5" w14:paraId="2C339203">
        <w:tc>
          <w:tcPr>
            <w:tcW w:w="2175" w:type="dxa"/>
            <w:tcBorders>
              <w:top w:val="single" w:sz="8"/>
              <w:left w:val="single" w:sz="8"/>
              <w:bottom w:val="single" w:sz="8"/>
              <w:right w:val="single" w:sz="8"/>
            </w:tcBorders>
            <w:tcMar/>
            <w:vAlign w:val="top"/>
          </w:tcPr>
          <w:p w:rsidR="7B82CAC5" w:rsidRDefault="7B82CAC5" w14:paraId="559F7BC5" w14:textId="5F5D8E95">
            <w:r w:rsidRPr="7B82CAC5" w:rsidR="7B82CAC5">
              <w:rPr>
                <w:rFonts w:ascii="Arial" w:hAnsi="Arial" w:eastAsia="Arial" w:cs="Arial"/>
                <w:sz w:val="21"/>
                <w:szCs w:val="21"/>
              </w:rPr>
              <w:t xml:space="preserve">Auslöser </w:t>
            </w:r>
          </w:p>
        </w:tc>
        <w:tc>
          <w:tcPr>
            <w:tcW w:w="6300" w:type="dxa"/>
            <w:tcBorders>
              <w:top w:val="single" w:sz="8"/>
              <w:left w:val="single" w:sz="8"/>
              <w:bottom w:val="single" w:sz="8"/>
              <w:right w:val="single" w:sz="8"/>
            </w:tcBorders>
            <w:tcMar/>
            <w:vAlign w:val="top"/>
          </w:tcPr>
          <w:p w:rsidR="7B82CAC5" w:rsidRDefault="7B82CAC5" w14:paraId="4C4D7E60" w14:textId="2A26D5BE">
            <w:r w:rsidRPr="7B82CAC5" w:rsidR="7B82CAC5">
              <w:rPr>
                <w:rFonts w:ascii="Arial" w:hAnsi="Arial" w:eastAsia="Arial" w:cs="Arial"/>
                <w:sz w:val="21"/>
                <w:szCs w:val="21"/>
              </w:rPr>
              <w:t xml:space="preserve">Wird ausgelöst, wenn ein Benutzer auf Neustart klickt. </w:t>
            </w:r>
          </w:p>
        </w:tc>
      </w:tr>
      <w:tr w:rsidR="7B82CAC5" w:rsidTr="7B82CAC5" w14:paraId="5AAD6B2E">
        <w:tc>
          <w:tcPr>
            <w:tcW w:w="2175" w:type="dxa"/>
            <w:tcBorders>
              <w:top w:val="single" w:sz="8"/>
              <w:left w:val="single" w:sz="8"/>
              <w:bottom w:val="single" w:sz="8"/>
              <w:right w:val="single" w:sz="8"/>
            </w:tcBorders>
            <w:tcMar/>
            <w:vAlign w:val="top"/>
          </w:tcPr>
          <w:p w:rsidR="7B82CAC5" w:rsidRDefault="7B82CAC5" w14:paraId="39350454" w14:textId="1F6AB808">
            <w:r w:rsidRPr="7B82CAC5" w:rsidR="7B82CAC5">
              <w:rPr>
                <w:rFonts w:ascii="Arial" w:hAnsi="Arial" w:eastAsia="Arial" w:cs="Arial"/>
                <w:sz w:val="21"/>
                <w:szCs w:val="21"/>
              </w:rPr>
              <w:t>Vorbedingung(en)</w:t>
            </w:r>
          </w:p>
        </w:tc>
        <w:tc>
          <w:tcPr>
            <w:tcW w:w="6300" w:type="dxa"/>
            <w:tcBorders>
              <w:top w:val="single" w:sz="8"/>
              <w:left w:val="single" w:sz="8"/>
              <w:bottom w:val="single" w:sz="8"/>
              <w:right w:val="single" w:sz="8"/>
            </w:tcBorders>
            <w:tcMar/>
            <w:vAlign w:val="top"/>
          </w:tcPr>
          <w:p w:rsidR="7B82CAC5" w:rsidRDefault="7B82CAC5" w14:paraId="4FE886DA" w14:textId="126ECD9C">
            <w:r w:rsidRPr="7B82CAC5" w:rsidR="7B82CAC5">
              <w:rPr>
                <w:rFonts w:ascii="Arial" w:hAnsi="Arial" w:eastAsia="Arial" w:cs="Arial"/>
                <w:sz w:val="21"/>
                <w:szCs w:val="21"/>
              </w:rPr>
              <w:t>Das Programm muss gestartet sein, um neustarten zu können</w:t>
            </w:r>
          </w:p>
        </w:tc>
      </w:tr>
      <w:tr w:rsidR="7B82CAC5" w:rsidTr="7B82CAC5" w14:paraId="0CE440F5">
        <w:tc>
          <w:tcPr>
            <w:tcW w:w="2175" w:type="dxa"/>
            <w:tcBorders>
              <w:top w:val="single" w:sz="8"/>
              <w:left w:val="single" w:sz="8"/>
              <w:bottom w:val="single" w:sz="8"/>
              <w:right w:val="single" w:sz="8"/>
            </w:tcBorders>
            <w:tcMar/>
            <w:vAlign w:val="top"/>
          </w:tcPr>
          <w:p w:rsidR="7B82CAC5" w:rsidRDefault="7B82CAC5" w14:paraId="4D4E07BD" w14:textId="26DDCE8E">
            <w:r w:rsidRPr="7B82CAC5" w:rsidR="7B82CAC5">
              <w:rPr>
                <w:rFonts w:ascii="Arial" w:hAnsi="Arial" w:eastAsia="Arial" w:cs="Arial"/>
                <w:sz w:val="21"/>
                <w:szCs w:val="21"/>
              </w:rPr>
              <w:t xml:space="preserve">Ergebnis </w:t>
            </w:r>
          </w:p>
        </w:tc>
        <w:tc>
          <w:tcPr>
            <w:tcW w:w="6300" w:type="dxa"/>
            <w:tcBorders>
              <w:top w:val="single" w:sz="8"/>
              <w:left w:val="single" w:sz="8"/>
              <w:bottom w:val="single" w:sz="8"/>
              <w:right w:val="single" w:sz="8"/>
            </w:tcBorders>
            <w:tcMar/>
            <w:vAlign w:val="top"/>
          </w:tcPr>
          <w:p w:rsidR="7B82CAC5" w:rsidRDefault="7B82CAC5" w14:paraId="3BE6B9EB" w14:textId="7B9F0ED9">
            <w:r w:rsidRPr="7B82CAC5" w:rsidR="7B82CAC5">
              <w:rPr>
                <w:rFonts w:ascii="Arial" w:hAnsi="Arial" w:eastAsia="Arial" w:cs="Arial"/>
                <w:sz w:val="21"/>
                <w:szCs w:val="21"/>
              </w:rPr>
              <w:t xml:space="preserve">Das Aktuelle Spiel wird sich geschlossen und neu gestartet haben </w:t>
            </w:r>
          </w:p>
        </w:tc>
      </w:tr>
      <w:tr w:rsidR="7B82CAC5" w:rsidTr="7B82CAC5" w14:paraId="028799AA">
        <w:tc>
          <w:tcPr>
            <w:tcW w:w="2175" w:type="dxa"/>
            <w:tcBorders>
              <w:top w:val="single" w:sz="8"/>
              <w:left w:val="single" w:sz="8"/>
              <w:bottom w:val="single" w:sz="8"/>
              <w:right w:val="single" w:sz="8"/>
            </w:tcBorders>
            <w:tcMar/>
            <w:vAlign w:val="top"/>
          </w:tcPr>
          <w:p w:rsidR="7B82CAC5" w:rsidRDefault="7B82CAC5" w14:paraId="79AE9CC3" w14:textId="58A6EAC1">
            <w:r w:rsidRPr="7B82CAC5" w:rsidR="7B82CAC5">
              <w:rPr>
                <w:rFonts w:ascii="Arial" w:hAnsi="Arial" w:eastAsia="Arial" w:cs="Arial"/>
                <w:sz w:val="21"/>
                <w:szCs w:val="21"/>
              </w:rPr>
              <w:t>Nachbedingung(en)</w:t>
            </w:r>
          </w:p>
        </w:tc>
        <w:tc>
          <w:tcPr>
            <w:tcW w:w="6300" w:type="dxa"/>
            <w:tcBorders>
              <w:top w:val="single" w:sz="8"/>
              <w:left w:val="single" w:sz="8"/>
              <w:bottom w:val="single" w:sz="8"/>
              <w:right w:val="single" w:sz="8"/>
            </w:tcBorders>
            <w:tcMar/>
            <w:vAlign w:val="top"/>
          </w:tcPr>
          <w:p w:rsidR="7B82CAC5" w:rsidRDefault="7B82CAC5" w14:paraId="7278AB03" w14:textId="743BF835">
            <w:r w:rsidRPr="7B82CAC5" w:rsidR="7B82CAC5">
              <w:rPr>
                <w:rFonts w:ascii="Arial" w:hAnsi="Arial" w:eastAsia="Arial" w:cs="Arial"/>
                <w:sz w:val="21"/>
                <w:szCs w:val="21"/>
              </w:rPr>
              <w:t>Neues Spiel mit gemischten Karten</w:t>
            </w:r>
          </w:p>
        </w:tc>
      </w:tr>
      <w:tr w:rsidR="7B82CAC5" w:rsidTr="7B82CAC5" w14:paraId="4C6B0D84">
        <w:tc>
          <w:tcPr>
            <w:tcW w:w="2175" w:type="dxa"/>
            <w:tcBorders>
              <w:top w:val="single" w:sz="8"/>
              <w:left w:val="single" w:sz="8"/>
              <w:bottom w:val="single" w:sz="8"/>
              <w:right w:val="single" w:sz="8"/>
            </w:tcBorders>
            <w:tcMar/>
            <w:vAlign w:val="top"/>
          </w:tcPr>
          <w:p w:rsidR="7B82CAC5" w:rsidRDefault="7B82CAC5" w14:paraId="4B2A6F98" w14:textId="6FCA8E75">
            <w:r w:rsidRPr="7B82CAC5" w:rsidR="7B82CAC5">
              <w:rPr>
                <w:rFonts w:ascii="Arial" w:hAnsi="Arial" w:eastAsia="Arial" w:cs="Arial"/>
                <w:sz w:val="21"/>
                <w:szCs w:val="21"/>
              </w:rPr>
              <w:t xml:space="preserve">Ablauf </w:t>
            </w:r>
          </w:p>
        </w:tc>
        <w:tc>
          <w:tcPr>
            <w:tcW w:w="6300" w:type="dxa"/>
            <w:tcBorders>
              <w:top w:val="single" w:sz="8"/>
              <w:left w:val="single" w:sz="8"/>
              <w:bottom w:val="single" w:sz="8"/>
              <w:right w:val="single" w:sz="8"/>
            </w:tcBorders>
            <w:tcMar/>
            <w:vAlign w:val="top"/>
          </w:tcPr>
          <w:p w:rsidR="7B82CAC5" w:rsidRDefault="7B82CAC5" w14:paraId="60CDDAF3" w14:textId="61A65BD3">
            <w:r w:rsidRPr="7B82CAC5" w:rsidR="7B82CAC5">
              <w:rPr>
                <w:rFonts w:ascii="Arial" w:hAnsi="Arial" w:eastAsia="Arial" w:cs="Arial"/>
                <w:sz w:val="21"/>
                <w:szCs w:val="21"/>
              </w:rPr>
              <w:t xml:space="preserve">Wenn wieder eine Runde gespielt werden will oder Änderungen gemacht werden wollen </w:t>
            </w:r>
          </w:p>
        </w:tc>
      </w:tr>
      <w:tr w:rsidR="7B82CAC5" w:rsidTr="7B82CAC5" w14:paraId="74ABCA74">
        <w:tc>
          <w:tcPr>
            <w:tcW w:w="2175" w:type="dxa"/>
            <w:tcBorders>
              <w:top w:val="single" w:sz="8"/>
              <w:left w:val="single" w:sz="8"/>
              <w:bottom w:val="single" w:sz="8"/>
              <w:right w:val="single" w:sz="8"/>
            </w:tcBorders>
            <w:tcMar/>
            <w:vAlign w:val="top"/>
          </w:tcPr>
          <w:p w:rsidR="7B82CAC5" w:rsidRDefault="7B82CAC5" w14:paraId="1EB55B1C" w14:textId="366A1385">
            <w:r w:rsidRPr="7B82CAC5" w:rsidR="7B82CAC5">
              <w:rPr>
                <w:rFonts w:ascii="Arial" w:hAnsi="Arial" w:eastAsia="Arial" w:cs="Arial"/>
                <w:sz w:val="21"/>
                <w:szCs w:val="21"/>
              </w:rPr>
              <w:t xml:space="preserve">Alternativen </w:t>
            </w:r>
          </w:p>
        </w:tc>
        <w:tc>
          <w:tcPr>
            <w:tcW w:w="6300" w:type="dxa"/>
            <w:tcBorders>
              <w:top w:val="single" w:sz="8"/>
              <w:left w:val="single" w:sz="8"/>
              <w:bottom w:val="single" w:sz="8"/>
              <w:right w:val="single" w:sz="8"/>
            </w:tcBorders>
            <w:tcMar/>
            <w:vAlign w:val="top"/>
          </w:tcPr>
          <w:p w:rsidR="7B82CAC5" w:rsidRDefault="7B82CAC5" w14:paraId="7E2D0153" w14:textId="60BD615A">
            <w:r w:rsidRPr="7B82CAC5" w:rsidR="7B82CAC5">
              <w:rPr>
                <w:rFonts w:ascii="Arial" w:hAnsi="Arial" w:eastAsia="Arial" w:cs="Arial"/>
                <w:sz w:val="21"/>
                <w:szCs w:val="21"/>
              </w:rPr>
              <w:t>Programm schliessen</w:t>
            </w:r>
          </w:p>
        </w:tc>
      </w:tr>
      <w:tr w:rsidR="7B82CAC5" w:rsidTr="7B82CAC5" w14:paraId="08530B62">
        <w:tc>
          <w:tcPr>
            <w:tcW w:w="2175" w:type="dxa"/>
            <w:tcBorders>
              <w:top w:val="single" w:sz="8"/>
              <w:left w:val="single" w:sz="8"/>
              <w:bottom w:val="single" w:sz="8"/>
              <w:right w:val="single" w:sz="8"/>
            </w:tcBorders>
            <w:tcMar/>
            <w:vAlign w:val="top"/>
          </w:tcPr>
          <w:p w:rsidR="7B82CAC5" w:rsidRDefault="7B82CAC5" w14:paraId="0F3A6EA2" w14:textId="07F8B7A8">
            <w:r w:rsidRPr="7B82CAC5" w:rsidR="7B82CAC5">
              <w:rPr>
                <w:rFonts w:ascii="Arial" w:hAnsi="Arial" w:eastAsia="Arial" w:cs="Arial"/>
                <w:sz w:val="21"/>
                <w:szCs w:val="21"/>
              </w:rPr>
              <w:t>Fehlerfälle</w:t>
            </w:r>
          </w:p>
        </w:tc>
        <w:tc>
          <w:tcPr>
            <w:tcW w:w="6300" w:type="dxa"/>
            <w:tcBorders>
              <w:top w:val="single" w:sz="8"/>
              <w:left w:val="single" w:sz="8"/>
              <w:bottom w:val="single" w:sz="8"/>
              <w:right w:val="single" w:sz="8"/>
            </w:tcBorders>
            <w:tcMar/>
            <w:vAlign w:val="top"/>
          </w:tcPr>
          <w:p w:rsidR="7B82CAC5" w:rsidRDefault="7B82CAC5" w14:paraId="42A58D06" w14:textId="79D364C6">
            <w:r w:rsidRPr="7B82CAC5" w:rsidR="7B82CAC5">
              <w:rPr>
                <w:rFonts w:ascii="Arial" w:hAnsi="Arial" w:eastAsia="Arial" w:cs="Arial"/>
                <w:sz w:val="21"/>
                <w:szCs w:val="21"/>
              </w:rPr>
              <w:t xml:space="preserve">Programm startet nicht </w:t>
            </w:r>
          </w:p>
        </w:tc>
      </w:tr>
      <w:tr w:rsidR="7B82CAC5" w:rsidTr="7B82CAC5" w14:paraId="6F106D27">
        <w:tc>
          <w:tcPr>
            <w:tcW w:w="2175" w:type="dxa"/>
            <w:tcBorders>
              <w:top w:val="single" w:sz="8"/>
              <w:left w:val="single" w:sz="8"/>
              <w:bottom w:val="single" w:sz="8"/>
              <w:right w:val="single" w:sz="8"/>
            </w:tcBorders>
            <w:tcMar/>
            <w:vAlign w:val="top"/>
          </w:tcPr>
          <w:p w:rsidR="7B82CAC5" w:rsidRDefault="7B82CAC5" w14:paraId="6B14D4EF" w14:textId="1D2EBBA7">
            <w:r w:rsidRPr="7B82CAC5" w:rsidR="7B82CAC5">
              <w:rPr>
                <w:rFonts w:ascii="Arial" w:hAnsi="Arial" w:eastAsia="Arial" w:cs="Arial"/>
                <w:sz w:val="21"/>
                <w:szCs w:val="21"/>
              </w:rPr>
              <w:t>Testfälle</w:t>
            </w:r>
          </w:p>
        </w:tc>
        <w:tc>
          <w:tcPr>
            <w:tcW w:w="6300" w:type="dxa"/>
            <w:tcBorders>
              <w:top w:val="single" w:sz="8"/>
              <w:left w:val="single" w:sz="8"/>
              <w:bottom w:val="single" w:sz="8"/>
              <w:right w:val="single" w:sz="8"/>
            </w:tcBorders>
            <w:tcMar/>
            <w:vAlign w:val="top"/>
          </w:tcPr>
          <w:p w:rsidR="7B82CAC5" w:rsidRDefault="7B82CAC5" w14:paraId="456BB47C" w14:textId="1A8FED4E">
            <w:r w:rsidRPr="7B82CAC5" w:rsidR="7B82CAC5">
              <w:rPr>
                <w:rFonts w:ascii="Arial" w:hAnsi="Arial" w:eastAsia="Arial" w:cs="Arial"/>
                <w:sz w:val="21"/>
                <w:szCs w:val="21"/>
              </w:rPr>
              <w:t>Druck auf Restart</w:t>
            </w:r>
          </w:p>
        </w:tc>
      </w:tr>
    </w:tbl>
    <w:p w:rsidR="7B82CAC5" w:rsidP="7B82CAC5" w:rsidRDefault="7B82CAC5" w14:paraId="6E560F80" w14:textId="11E55248">
      <w:pPr>
        <w:spacing w:line="257" w:lineRule="auto"/>
      </w:pPr>
      <w:r w:rsidRPr="7B82CAC5" w:rsidR="7B82CAC5">
        <w:rPr>
          <w:rFonts w:ascii="Calibri" w:hAnsi="Calibri" w:eastAsia="Calibri" w:cs="Calibri"/>
          <w:noProof w:val="0"/>
          <w:sz w:val="22"/>
          <w:szCs w:val="22"/>
          <w:lang w:val="de-CH"/>
        </w:rPr>
        <w:t xml:space="preserve"> </w:t>
      </w:r>
    </w:p>
    <w:tbl>
      <w:tblPr>
        <w:tblStyle w:val="NormaleTabelle"/>
        <w:tblW w:w="0" w:type="auto"/>
        <w:tblLayout w:type="fixed"/>
        <w:tblLook w:val="04A0" w:firstRow="1" w:lastRow="0" w:firstColumn="1" w:lastColumn="0" w:noHBand="0" w:noVBand="1"/>
      </w:tblPr>
      <w:tblGrid>
        <w:gridCol w:w="2175"/>
        <w:gridCol w:w="6300"/>
      </w:tblGrid>
      <w:tr w:rsidR="7B82CAC5" w:rsidTr="7B82CAC5" w14:paraId="2D075A32">
        <w:tc>
          <w:tcPr>
            <w:tcW w:w="2175" w:type="dxa"/>
            <w:tcBorders>
              <w:top w:val="single" w:sz="8"/>
              <w:left w:val="single" w:sz="8"/>
              <w:bottom w:val="single" w:sz="8"/>
              <w:right w:val="single" w:sz="8"/>
            </w:tcBorders>
            <w:tcMar/>
            <w:vAlign w:val="top"/>
          </w:tcPr>
          <w:p w:rsidR="7B82CAC5" w:rsidRDefault="7B82CAC5" w14:paraId="6D4FCDC2" w14:textId="7D34740E">
            <w:r w:rsidRPr="7B82CAC5" w:rsidR="7B82CAC5">
              <w:rPr>
                <w:rFonts w:ascii="Arial" w:hAnsi="Arial" w:eastAsia="Arial" w:cs="Arial"/>
                <w:sz w:val="21"/>
                <w:szCs w:val="21"/>
              </w:rPr>
              <w:t xml:space="preserve">ID </w:t>
            </w:r>
          </w:p>
        </w:tc>
        <w:tc>
          <w:tcPr>
            <w:tcW w:w="6300" w:type="dxa"/>
            <w:tcBorders>
              <w:top w:val="single" w:sz="8"/>
              <w:left w:val="single" w:sz="8"/>
              <w:bottom w:val="single" w:sz="8"/>
              <w:right w:val="single" w:sz="8"/>
            </w:tcBorders>
            <w:tcMar/>
            <w:vAlign w:val="top"/>
          </w:tcPr>
          <w:p w:rsidR="7B82CAC5" w:rsidRDefault="7B82CAC5" w14:paraId="5BEE521D" w14:textId="7326F4A8">
            <w:r w:rsidRPr="7B82CAC5" w:rsidR="7B82CAC5">
              <w:rPr>
                <w:rFonts w:ascii="Arial" w:hAnsi="Arial" w:eastAsia="Arial" w:cs="Arial"/>
                <w:sz w:val="21"/>
                <w:szCs w:val="21"/>
              </w:rPr>
              <w:t>3</w:t>
            </w:r>
          </w:p>
        </w:tc>
      </w:tr>
      <w:tr w:rsidR="7B82CAC5" w:rsidTr="7B82CAC5" w14:paraId="2F82B927">
        <w:tc>
          <w:tcPr>
            <w:tcW w:w="2175" w:type="dxa"/>
            <w:tcBorders>
              <w:top w:val="single" w:sz="8"/>
              <w:left w:val="single" w:sz="8"/>
              <w:bottom w:val="single" w:sz="8"/>
              <w:right w:val="single" w:sz="8"/>
            </w:tcBorders>
            <w:tcMar/>
            <w:vAlign w:val="top"/>
          </w:tcPr>
          <w:p w:rsidR="7B82CAC5" w:rsidRDefault="7B82CAC5" w14:paraId="7DA5F263" w14:textId="4EAA2685">
            <w:r w:rsidRPr="7B82CAC5" w:rsidR="7B82CAC5">
              <w:rPr>
                <w:rFonts w:ascii="Arial" w:hAnsi="Arial" w:eastAsia="Arial" w:cs="Arial"/>
                <w:sz w:val="21"/>
                <w:szCs w:val="21"/>
              </w:rPr>
              <w:t xml:space="preserve">Name </w:t>
            </w:r>
          </w:p>
        </w:tc>
        <w:tc>
          <w:tcPr>
            <w:tcW w:w="6300" w:type="dxa"/>
            <w:tcBorders>
              <w:top w:val="single" w:sz="8"/>
              <w:left w:val="single" w:sz="8"/>
              <w:bottom w:val="single" w:sz="8"/>
              <w:right w:val="single" w:sz="8"/>
            </w:tcBorders>
            <w:tcMar/>
            <w:vAlign w:val="top"/>
          </w:tcPr>
          <w:p w:rsidR="7B82CAC5" w:rsidRDefault="7B82CAC5" w14:paraId="2E766AEB" w14:textId="453A4FBB">
            <w:r w:rsidRPr="7B82CAC5" w:rsidR="7B82CAC5">
              <w:rPr>
                <w:rFonts w:ascii="Arial" w:hAnsi="Arial" w:eastAsia="Arial" w:cs="Arial"/>
                <w:sz w:val="21"/>
                <w:szCs w:val="21"/>
              </w:rPr>
              <w:t>Karten anklicken</w:t>
            </w:r>
          </w:p>
        </w:tc>
      </w:tr>
      <w:tr w:rsidR="7B82CAC5" w:rsidTr="7B82CAC5" w14:paraId="4936AF97">
        <w:tc>
          <w:tcPr>
            <w:tcW w:w="2175" w:type="dxa"/>
            <w:tcBorders>
              <w:top w:val="single" w:sz="8"/>
              <w:left w:val="single" w:sz="8"/>
              <w:bottom w:val="single" w:sz="8"/>
              <w:right w:val="single" w:sz="8"/>
            </w:tcBorders>
            <w:tcMar/>
            <w:vAlign w:val="top"/>
          </w:tcPr>
          <w:p w:rsidR="7B82CAC5" w:rsidRDefault="7B82CAC5" w14:paraId="1F38E7C7" w14:textId="53FDB5A8">
            <w:r w:rsidRPr="7B82CAC5" w:rsidR="7B82CAC5">
              <w:rPr>
                <w:rFonts w:ascii="Arial" w:hAnsi="Arial" w:eastAsia="Arial" w:cs="Arial"/>
                <w:sz w:val="21"/>
                <w:szCs w:val="21"/>
              </w:rPr>
              <w:t xml:space="preserve">Akteur(e) </w:t>
            </w:r>
          </w:p>
        </w:tc>
        <w:tc>
          <w:tcPr>
            <w:tcW w:w="6300" w:type="dxa"/>
            <w:tcBorders>
              <w:top w:val="single" w:sz="8"/>
              <w:left w:val="single" w:sz="8"/>
              <w:bottom w:val="single" w:sz="8"/>
              <w:right w:val="single" w:sz="8"/>
            </w:tcBorders>
            <w:tcMar/>
            <w:vAlign w:val="top"/>
          </w:tcPr>
          <w:p w:rsidR="7B82CAC5" w:rsidRDefault="7B82CAC5" w14:paraId="06524F6B" w14:textId="175FE41C">
            <w:r w:rsidRPr="7B82CAC5" w:rsidR="7B82CAC5">
              <w:rPr>
                <w:rFonts w:ascii="Arial" w:hAnsi="Arial" w:eastAsia="Arial" w:cs="Arial"/>
                <w:sz w:val="21"/>
                <w:szCs w:val="21"/>
              </w:rPr>
              <w:t>Bot oder Spieler</w:t>
            </w:r>
          </w:p>
        </w:tc>
      </w:tr>
      <w:tr w:rsidR="7B82CAC5" w:rsidTr="7B82CAC5" w14:paraId="2DFE0C97">
        <w:tc>
          <w:tcPr>
            <w:tcW w:w="2175" w:type="dxa"/>
            <w:tcBorders>
              <w:top w:val="single" w:sz="8"/>
              <w:left w:val="single" w:sz="8"/>
              <w:bottom w:val="single" w:sz="8"/>
              <w:right w:val="single" w:sz="8"/>
            </w:tcBorders>
            <w:tcMar/>
            <w:vAlign w:val="top"/>
          </w:tcPr>
          <w:p w:rsidR="7B82CAC5" w:rsidRDefault="7B82CAC5" w14:paraId="1D910B27" w14:textId="3694EF4A">
            <w:r w:rsidRPr="7B82CAC5" w:rsidR="7B82CAC5">
              <w:rPr>
                <w:rFonts w:ascii="Arial" w:hAnsi="Arial" w:eastAsia="Arial" w:cs="Arial"/>
                <w:sz w:val="21"/>
                <w:szCs w:val="21"/>
              </w:rPr>
              <w:t xml:space="preserve">Auslöser </w:t>
            </w:r>
          </w:p>
        </w:tc>
        <w:tc>
          <w:tcPr>
            <w:tcW w:w="6300" w:type="dxa"/>
            <w:tcBorders>
              <w:top w:val="single" w:sz="8"/>
              <w:left w:val="single" w:sz="8"/>
              <w:bottom w:val="single" w:sz="8"/>
              <w:right w:val="single" w:sz="8"/>
            </w:tcBorders>
            <w:tcMar/>
            <w:vAlign w:val="top"/>
          </w:tcPr>
          <w:p w:rsidR="7B82CAC5" w:rsidRDefault="7B82CAC5" w14:paraId="3C8794F4" w14:textId="5762210E">
            <w:r w:rsidRPr="7B82CAC5" w:rsidR="7B82CAC5">
              <w:rPr>
                <w:rFonts w:ascii="Arial" w:hAnsi="Arial" w:eastAsia="Arial" w:cs="Arial"/>
                <w:sz w:val="21"/>
                <w:szCs w:val="21"/>
              </w:rPr>
              <w:t>Wenn ein Bot oder ein Spieler Karten antippen will, um sie zu drehen</w:t>
            </w:r>
          </w:p>
        </w:tc>
      </w:tr>
      <w:tr w:rsidR="7B82CAC5" w:rsidTr="7B82CAC5" w14:paraId="114DEFEB">
        <w:tc>
          <w:tcPr>
            <w:tcW w:w="2175" w:type="dxa"/>
            <w:tcBorders>
              <w:top w:val="single" w:sz="8"/>
              <w:left w:val="single" w:sz="8"/>
              <w:bottom w:val="single" w:sz="8"/>
              <w:right w:val="single" w:sz="8"/>
            </w:tcBorders>
            <w:tcMar/>
            <w:vAlign w:val="top"/>
          </w:tcPr>
          <w:p w:rsidR="7B82CAC5" w:rsidRDefault="7B82CAC5" w14:paraId="6E15647A" w14:textId="7B3C74DB">
            <w:r w:rsidRPr="7B82CAC5" w:rsidR="7B82CAC5">
              <w:rPr>
                <w:rFonts w:ascii="Arial" w:hAnsi="Arial" w:eastAsia="Arial" w:cs="Arial"/>
                <w:sz w:val="21"/>
                <w:szCs w:val="21"/>
              </w:rPr>
              <w:t>Vorbedingung(en)</w:t>
            </w:r>
          </w:p>
        </w:tc>
        <w:tc>
          <w:tcPr>
            <w:tcW w:w="6300" w:type="dxa"/>
            <w:tcBorders>
              <w:top w:val="single" w:sz="8"/>
              <w:left w:val="single" w:sz="8"/>
              <w:bottom w:val="single" w:sz="8"/>
              <w:right w:val="single" w:sz="8"/>
            </w:tcBorders>
            <w:tcMar/>
            <w:vAlign w:val="top"/>
          </w:tcPr>
          <w:p w:rsidR="7B82CAC5" w:rsidRDefault="7B82CAC5" w14:paraId="2EC44BCD" w14:textId="6363965B">
            <w:r w:rsidRPr="7B82CAC5" w:rsidR="7B82CAC5">
              <w:rPr>
                <w:rFonts w:ascii="Arial" w:hAnsi="Arial" w:eastAsia="Arial" w:cs="Arial"/>
                <w:sz w:val="21"/>
                <w:szCs w:val="21"/>
              </w:rPr>
              <w:t>Das Spiel muss bereits konfiguriert und gestartet sein</w:t>
            </w:r>
          </w:p>
        </w:tc>
      </w:tr>
      <w:tr w:rsidR="7B82CAC5" w:rsidTr="7B82CAC5" w14:paraId="21239F3B">
        <w:tc>
          <w:tcPr>
            <w:tcW w:w="2175" w:type="dxa"/>
            <w:tcBorders>
              <w:top w:val="single" w:sz="8"/>
              <w:left w:val="single" w:sz="8"/>
              <w:bottom w:val="single" w:sz="8"/>
              <w:right w:val="single" w:sz="8"/>
            </w:tcBorders>
            <w:tcMar/>
            <w:vAlign w:val="top"/>
          </w:tcPr>
          <w:p w:rsidR="7B82CAC5" w:rsidRDefault="7B82CAC5" w14:paraId="04275495" w14:textId="1A8059CF">
            <w:r w:rsidRPr="7B82CAC5" w:rsidR="7B82CAC5">
              <w:rPr>
                <w:rFonts w:ascii="Arial" w:hAnsi="Arial" w:eastAsia="Arial" w:cs="Arial"/>
                <w:sz w:val="21"/>
                <w:szCs w:val="21"/>
              </w:rPr>
              <w:t xml:space="preserve">Ergebnis </w:t>
            </w:r>
          </w:p>
        </w:tc>
        <w:tc>
          <w:tcPr>
            <w:tcW w:w="6300" w:type="dxa"/>
            <w:tcBorders>
              <w:top w:val="single" w:sz="8"/>
              <w:left w:val="single" w:sz="8"/>
              <w:bottom w:val="single" w:sz="8"/>
              <w:right w:val="single" w:sz="8"/>
            </w:tcBorders>
            <w:tcMar/>
            <w:vAlign w:val="top"/>
          </w:tcPr>
          <w:p w:rsidR="7B82CAC5" w:rsidRDefault="7B82CAC5" w14:paraId="76E31188" w14:textId="5376DAC2">
            <w:r w:rsidRPr="7B82CAC5" w:rsidR="7B82CAC5">
              <w:rPr>
                <w:rFonts w:ascii="Arial" w:hAnsi="Arial" w:eastAsia="Arial" w:cs="Arial"/>
                <w:sz w:val="21"/>
                <w:szCs w:val="21"/>
              </w:rPr>
              <w:t>Die Karte wird umgedreht und das Bild erscheint.</w:t>
            </w:r>
          </w:p>
        </w:tc>
      </w:tr>
      <w:tr w:rsidR="7B82CAC5" w:rsidTr="7B82CAC5" w14:paraId="11CC5C44">
        <w:tc>
          <w:tcPr>
            <w:tcW w:w="2175" w:type="dxa"/>
            <w:tcBorders>
              <w:top w:val="single" w:sz="8"/>
              <w:left w:val="single" w:sz="8"/>
              <w:bottom w:val="single" w:sz="8"/>
              <w:right w:val="single" w:sz="8"/>
            </w:tcBorders>
            <w:tcMar/>
            <w:vAlign w:val="top"/>
          </w:tcPr>
          <w:p w:rsidR="7B82CAC5" w:rsidRDefault="7B82CAC5" w14:paraId="5D9231F4" w14:textId="17488F13">
            <w:r w:rsidRPr="7B82CAC5" w:rsidR="7B82CAC5">
              <w:rPr>
                <w:rFonts w:ascii="Arial" w:hAnsi="Arial" w:eastAsia="Arial" w:cs="Arial"/>
                <w:sz w:val="21"/>
                <w:szCs w:val="21"/>
              </w:rPr>
              <w:t>Nachbedingung(en)</w:t>
            </w:r>
          </w:p>
        </w:tc>
        <w:tc>
          <w:tcPr>
            <w:tcW w:w="6300" w:type="dxa"/>
            <w:tcBorders>
              <w:top w:val="single" w:sz="8"/>
              <w:left w:val="single" w:sz="8"/>
              <w:bottom w:val="single" w:sz="8"/>
              <w:right w:val="single" w:sz="8"/>
            </w:tcBorders>
            <w:tcMar/>
            <w:vAlign w:val="top"/>
          </w:tcPr>
          <w:p w:rsidR="7B82CAC5" w:rsidRDefault="7B82CAC5" w14:paraId="4AF03FC4" w14:textId="10F73A9A">
            <w:r w:rsidRPr="7B82CAC5" w:rsidR="7B82CAC5">
              <w:rPr>
                <w:rFonts w:ascii="Arial" w:hAnsi="Arial" w:eastAsia="Arial" w:cs="Arial"/>
                <w:sz w:val="21"/>
                <w:szCs w:val="21"/>
              </w:rPr>
              <w:t xml:space="preserve"> </w:t>
            </w:r>
          </w:p>
        </w:tc>
      </w:tr>
      <w:tr w:rsidR="7B82CAC5" w:rsidTr="7B82CAC5" w14:paraId="55E1C4CA">
        <w:tc>
          <w:tcPr>
            <w:tcW w:w="2175" w:type="dxa"/>
            <w:tcBorders>
              <w:top w:val="single" w:sz="8"/>
              <w:left w:val="single" w:sz="8"/>
              <w:bottom w:val="single" w:sz="8"/>
              <w:right w:val="single" w:sz="8"/>
            </w:tcBorders>
            <w:tcMar/>
            <w:vAlign w:val="top"/>
          </w:tcPr>
          <w:p w:rsidR="7B82CAC5" w:rsidRDefault="7B82CAC5" w14:paraId="40EDA70D" w14:textId="03FC1F3E">
            <w:r w:rsidRPr="7B82CAC5" w:rsidR="7B82CAC5">
              <w:rPr>
                <w:rFonts w:ascii="Arial" w:hAnsi="Arial" w:eastAsia="Arial" w:cs="Arial"/>
                <w:sz w:val="21"/>
                <w:szCs w:val="21"/>
              </w:rPr>
              <w:t xml:space="preserve">Ablauf </w:t>
            </w:r>
          </w:p>
        </w:tc>
        <w:tc>
          <w:tcPr>
            <w:tcW w:w="6300" w:type="dxa"/>
            <w:tcBorders>
              <w:top w:val="single" w:sz="8"/>
              <w:left w:val="single" w:sz="8"/>
              <w:bottom w:val="single" w:sz="8"/>
              <w:right w:val="single" w:sz="8"/>
            </w:tcBorders>
            <w:tcMar/>
            <w:vAlign w:val="top"/>
          </w:tcPr>
          <w:p w:rsidR="7B82CAC5" w:rsidRDefault="7B82CAC5" w14:paraId="66E57CDE" w14:textId="5E8ADA3B">
            <w:proofErr w:type="gramStart"/>
            <w:r w:rsidRPr="7B82CAC5" w:rsidR="7B82CAC5">
              <w:rPr>
                <w:rFonts w:ascii="Arial" w:hAnsi="Arial" w:eastAsia="Arial" w:cs="Arial"/>
                <w:sz w:val="21"/>
                <w:szCs w:val="21"/>
              </w:rPr>
              <w:t>Der Bot</w:t>
            </w:r>
            <w:proofErr w:type="gramEnd"/>
            <w:r w:rsidRPr="7B82CAC5" w:rsidR="7B82CAC5">
              <w:rPr>
                <w:rFonts w:ascii="Arial" w:hAnsi="Arial" w:eastAsia="Arial" w:cs="Arial"/>
                <w:sz w:val="21"/>
                <w:szCs w:val="21"/>
              </w:rPr>
              <w:t xml:space="preserve"> oder ein Spieler drück im </w:t>
            </w:r>
            <w:r w:rsidRPr="7B82CAC5" w:rsidR="7B82CAC5">
              <w:rPr>
                <w:rFonts w:ascii="Arial" w:hAnsi="Arial" w:eastAsia="Arial" w:cs="Arial"/>
                <w:sz w:val="21"/>
                <w:szCs w:val="21"/>
              </w:rPr>
              <w:t>Verlauf</w:t>
            </w:r>
            <w:r w:rsidRPr="7B82CAC5" w:rsidR="7B82CAC5">
              <w:rPr>
                <w:rFonts w:ascii="Arial" w:hAnsi="Arial" w:eastAsia="Arial" w:cs="Arial"/>
                <w:sz w:val="21"/>
                <w:szCs w:val="21"/>
              </w:rPr>
              <w:t xml:space="preserve"> des Spielt auf eine Karte, die sich daraufhin umdreht</w:t>
            </w:r>
          </w:p>
        </w:tc>
      </w:tr>
      <w:tr w:rsidR="7B82CAC5" w:rsidTr="7B82CAC5" w14:paraId="24A4EBC1">
        <w:tc>
          <w:tcPr>
            <w:tcW w:w="2175" w:type="dxa"/>
            <w:tcBorders>
              <w:top w:val="single" w:sz="8"/>
              <w:left w:val="single" w:sz="8"/>
              <w:bottom w:val="single" w:sz="8"/>
              <w:right w:val="single" w:sz="8"/>
            </w:tcBorders>
            <w:tcMar/>
            <w:vAlign w:val="top"/>
          </w:tcPr>
          <w:p w:rsidR="7B82CAC5" w:rsidRDefault="7B82CAC5" w14:paraId="685DE3AB" w14:textId="02D72507">
            <w:r w:rsidRPr="7B82CAC5" w:rsidR="7B82CAC5">
              <w:rPr>
                <w:rFonts w:ascii="Arial" w:hAnsi="Arial" w:eastAsia="Arial" w:cs="Arial"/>
                <w:sz w:val="21"/>
                <w:szCs w:val="21"/>
              </w:rPr>
              <w:t xml:space="preserve">Alternativen </w:t>
            </w:r>
          </w:p>
        </w:tc>
        <w:tc>
          <w:tcPr>
            <w:tcW w:w="6300" w:type="dxa"/>
            <w:tcBorders>
              <w:top w:val="single" w:sz="8"/>
              <w:left w:val="single" w:sz="8"/>
              <w:bottom w:val="single" w:sz="8"/>
              <w:right w:val="single" w:sz="8"/>
            </w:tcBorders>
            <w:tcMar/>
            <w:vAlign w:val="top"/>
          </w:tcPr>
          <w:p w:rsidR="7B82CAC5" w:rsidRDefault="7B82CAC5" w14:paraId="78130B21" w14:textId="2D283A4B">
            <w:r w:rsidRPr="7B82CAC5" w:rsidR="7B82CAC5">
              <w:rPr>
                <w:rFonts w:ascii="Arial" w:hAnsi="Arial" w:eastAsia="Arial" w:cs="Arial"/>
                <w:sz w:val="21"/>
                <w:szCs w:val="21"/>
              </w:rPr>
              <w:t>Das Spiel kann beendet werden</w:t>
            </w:r>
          </w:p>
        </w:tc>
      </w:tr>
      <w:tr w:rsidR="7B82CAC5" w:rsidTr="7B82CAC5" w14:paraId="4D880C79">
        <w:tc>
          <w:tcPr>
            <w:tcW w:w="2175" w:type="dxa"/>
            <w:tcBorders>
              <w:top w:val="single" w:sz="8"/>
              <w:left w:val="single" w:sz="8"/>
              <w:bottom w:val="single" w:sz="8"/>
              <w:right w:val="single" w:sz="8"/>
            </w:tcBorders>
            <w:tcMar/>
            <w:vAlign w:val="top"/>
          </w:tcPr>
          <w:p w:rsidR="7B82CAC5" w:rsidRDefault="7B82CAC5" w14:paraId="6A39020E" w14:textId="690F12EC">
            <w:r w:rsidRPr="7B82CAC5" w:rsidR="7B82CAC5">
              <w:rPr>
                <w:rFonts w:ascii="Arial" w:hAnsi="Arial" w:eastAsia="Arial" w:cs="Arial"/>
                <w:sz w:val="21"/>
                <w:szCs w:val="21"/>
              </w:rPr>
              <w:t>Fehlerfälle</w:t>
            </w:r>
          </w:p>
        </w:tc>
        <w:tc>
          <w:tcPr>
            <w:tcW w:w="6300" w:type="dxa"/>
            <w:tcBorders>
              <w:top w:val="single" w:sz="8"/>
              <w:left w:val="single" w:sz="8"/>
              <w:bottom w:val="single" w:sz="8"/>
              <w:right w:val="single" w:sz="8"/>
            </w:tcBorders>
            <w:tcMar/>
            <w:vAlign w:val="top"/>
          </w:tcPr>
          <w:p w:rsidR="7B82CAC5" w:rsidRDefault="7B82CAC5" w14:paraId="1C8FF5B4" w14:textId="669529D0">
            <w:r w:rsidRPr="7B82CAC5" w:rsidR="7B82CAC5">
              <w:rPr>
                <w:rFonts w:ascii="Arial" w:hAnsi="Arial" w:eastAsia="Arial" w:cs="Arial"/>
                <w:sz w:val="21"/>
                <w:szCs w:val="21"/>
              </w:rPr>
              <w:t>Die Karte könnte kein Bild anzeigen oder nicht drehen</w:t>
            </w:r>
          </w:p>
        </w:tc>
      </w:tr>
      <w:tr w:rsidR="7B82CAC5" w:rsidTr="7B82CAC5" w14:paraId="49793741">
        <w:tc>
          <w:tcPr>
            <w:tcW w:w="2175" w:type="dxa"/>
            <w:tcBorders>
              <w:top w:val="single" w:sz="8"/>
              <w:left w:val="single" w:sz="8"/>
              <w:bottom w:val="single" w:sz="8"/>
              <w:right w:val="single" w:sz="8"/>
            </w:tcBorders>
            <w:tcMar/>
            <w:vAlign w:val="top"/>
          </w:tcPr>
          <w:p w:rsidR="7B82CAC5" w:rsidRDefault="7B82CAC5" w14:paraId="39FE6740" w14:textId="444C10F9">
            <w:r w:rsidRPr="7B82CAC5" w:rsidR="7B82CAC5">
              <w:rPr>
                <w:rFonts w:ascii="Arial" w:hAnsi="Arial" w:eastAsia="Arial" w:cs="Arial"/>
                <w:sz w:val="21"/>
                <w:szCs w:val="21"/>
              </w:rPr>
              <w:t>Testfälle</w:t>
            </w:r>
          </w:p>
        </w:tc>
        <w:tc>
          <w:tcPr>
            <w:tcW w:w="6300" w:type="dxa"/>
            <w:tcBorders>
              <w:top w:val="single" w:sz="8"/>
              <w:left w:val="single" w:sz="8"/>
              <w:bottom w:val="single" w:sz="8"/>
              <w:right w:val="single" w:sz="8"/>
            </w:tcBorders>
            <w:tcMar/>
            <w:vAlign w:val="top"/>
          </w:tcPr>
          <w:p w:rsidR="7B82CAC5" w:rsidRDefault="7B82CAC5" w14:paraId="6536DB39" w14:textId="49132E83">
            <w:r w:rsidRPr="7B82CAC5" w:rsidR="7B82CAC5">
              <w:rPr>
                <w:rFonts w:ascii="Arial" w:hAnsi="Arial" w:eastAsia="Arial" w:cs="Arial"/>
                <w:sz w:val="21"/>
                <w:szCs w:val="21"/>
              </w:rPr>
              <w:t>Testen, ob die Karte dreht</w:t>
            </w:r>
          </w:p>
          <w:p w:rsidR="7B82CAC5" w:rsidRDefault="7B82CAC5" w14:paraId="3EC4DD9A" w14:textId="03B05455">
            <w:r w:rsidRPr="7B82CAC5" w:rsidR="7B82CAC5">
              <w:rPr>
                <w:rFonts w:ascii="Arial" w:hAnsi="Arial" w:eastAsia="Arial" w:cs="Arial"/>
                <w:sz w:val="21"/>
                <w:szCs w:val="21"/>
              </w:rPr>
              <w:t xml:space="preserve">Testen, ob die Karte ein Bild zeigt </w:t>
            </w:r>
          </w:p>
        </w:tc>
      </w:tr>
    </w:tbl>
    <w:p w:rsidR="7B82CAC5" w:rsidP="7B82CAC5" w:rsidRDefault="7B82CAC5" w14:paraId="60860E6A" w14:textId="06D5CB04">
      <w:pPr>
        <w:spacing w:line="257" w:lineRule="auto"/>
      </w:pPr>
      <w:r w:rsidRPr="7B82CAC5" w:rsidR="7B82CAC5">
        <w:rPr>
          <w:rFonts w:ascii="Calibri" w:hAnsi="Calibri" w:eastAsia="Calibri" w:cs="Calibri"/>
          <w:noProof w:val="0"/>
          <w:sz w:val="22"/>
          <w:szCs w:val="22"/>
          <w:lang w:val="de-CH"/>
        </w:rPr>
        <w:t xml:space="preserve"> </w:t>
      </w:r>
    </w:p>
    <w:tbl>
      <w:tblPr>
        <w:tblStyle w:val="NormaleTabelle"/>
        <w:tblW w:w="0" w:type="auto"/>
        <w:tblLayout w:type="fixed"/>
        <w:tblLook w:val="04A0" w:firstRow="1" w:lastRow="0" w:firstColumn="1" w:lastColumn="0" w:noHBand="0" w:noVBand="1"/>
      </w:tblPr>
      <w:tblGrid>
        <w:gridCol w:w="2175"/>
        <w:gridCol w:w="6300"/>
      </w:tblGrid>
      <w:tr w:rsidR="7B82CAC5" w:rsidTr="7B82CAC5" w14:paraId="7CF4847E">
        <w:tc>
          <w:tcPr>
            <w:tcW w:w="2175" w:type="dxa"/>
            <w:tcBorders>
              <w:top w:val="single" w:sz="8"/>
              <w:left w:val="single" w:sz="8"/>
              <w:bottom w:val="single" w:sz="8"/>
              <w:right w:val="single" w:sz="8"/>
            </w:tcBorders>
            <w:tcMar/>
            <w:vAlign w:val="top"/>
          </w:tcPr>
          <w:p w:rsidR="7B82CAC5" w:rsidRDefault="7B82CAC5" w14:paraId="04FE7EBC" w14:textId="586E6836">
            <w:r w:rsidRPr="7B82CAC5" w:rsidR="7B82CAC5">
              <w:rPr>
                <w:rFonts w:ascii="Arial" w:hAnsi="Arial" w:eastAsia="Arial" w:cs="Arial"/>
                <w:sz w:val="21"/>
                <w:szCs w:val="21"/>
              </w:rPr>
              <w:t xml:space="preserve">ID </w:t>
            </w:r>
          </w:p>
        </w:tc>
        <w:tc>
          <w:tcPr>
            <w:tcW w:w="6300" w:type="dxa"/>
            <w:tcBorders>
              <w:top w:val="single" w:sz="8"/>
              <w:left w:val="single" w:sz="8"/>
              <w:bottom w:val="single" w:sz="8"/>
              <w:right w:val="single" w:sz="8"/>
            </w:tcBorders>
            <w:tcMar/>
            <w:vAlign w:val="top"/>
          </w:tcPr>
          <w:p w:rsidR="7B82CAC5" w:rsidRDefault="7B82CAC5" w14:paraId="5FAB6B0A" w14:textId="3062D1AC">
            <w:r w:rsidRPr="7B82CAC5" w:rsidR="7B82CAC5">
              <w:rPr>
                <w:rFonts w:ascii="Arial" w:hAnsi="Arial" w:eastAsia="Arial" w:cs="Arial"/>
                <w:sz w:val="21"/>
                <w:szCs w:val="21"/>
              </w:rPr>
              <w:t>4</w:t>
            </w:r>
          </w:p>
        </w:tc>
      </w:tr>
      <w:tr w:rsidR="7B82CAC5" w:rsidTr="7B82CAC5" w14:paraId="6A25C620">
        <w:tc>
          <w:tcPr>
            <w:tcW w:w="2175" w:type="dxa"/>
            <w:tcBorders>
              <w:top w:val="single" w:sz="8"/>
              <w:left w:val="single" w:sz="8"/>
              <w:bottom w:val="single" w:sz="8"/>
              <w:right w:val="single" w:sz="8"/>
            </w:tcBorders>
            <w:tcMar/>
            <w:vAlign w:val="top"/>
          </w:tcPr>
          <w:p w:rsidR="7B82CAC5" w:rsidRDefault="7B82CAC5" w14:paraId="27D8E72B" w14:textId="157E9FD4">
            <w:r w:rsidRPr="7B82CAC5" w:rsidR="7B82CAC5">
              <w:rPr>
                <w:rFonts w:ascii="Arial" w:hAnsi="Arial" w:eastAsia="Arial" w:cs="Arial"/>
                <w:sz w:val="21"/>
                <w:szCs w:val="21"/>
              </w:rPr>
              <w:t xml:space="preserve">Name </w:t>
            </w:r>
          </w:p>
        </w:tc>
        <w:tc>
          <w:tcPr>
            <w:tcW w:w="6300" w:type="dxa"/>
            <w:tcBorders>
              <w:top w:val="single" w:sz="8"/>
              <w:left w:val="single" w:sz="8"/>
              <w:bottom w:val="single" w:sz="8"/>
              <w:right w:val="single" w:sz="8"/>
            </w:tcBorders>
            <w:tcMar/>
            <w:vAlign w:val="top"/>
          </w:tcPr>
          <w:p w:rsidR="7B82CAC5" w:rsidRDefault="7B82CAC5" w14:paraId="63A4518B" w14:textId="4D9BF752">
            <w:r w:rsidRPr="7B82CAC5" w:rsidR="7B82CAC5">
              <w:rPr>
                <w:rFonts w:ascii="Arial" w:hAnsi="Arial" w:eastAsia="Arial" w:cs="Arial"/>
                <w:sz w:val="21"/>
                <w:szCs w:val="21"/>
              </w:rPr>
              <w:t>Gewinner anzeigen</w:t>
            </w:r>
          </w:p>
        </w:tc>
      </w:tr>
      <w:tr w:rsidR="7B82CAC5" w:rsidTr="7B82CAC5" w14:paraId="6BCD44FA">
        <w:tc>
          <w:tcPr>
            <w:tcW w:w="2175" w:type="dxa"/>
            <w:tcBorders>
              <w:top w:val="single" w:sz="8"/>
              <w:left w:val="single" w:sz="8"/>
              <w:bottom w:val="single" w:sz="8"/>
              <w:right w:val="single" w:sz="8"/>
            </w:tcBorders>
            <w:tcMar/>
            <w:vAlign w:val="top"/>
          </w:tcPr>
          <w:p w:rsidR="7B82CAC5" w:rsidRDefault="7B82CAC5" w14:paraId="59DA3729" w14:textId="1BD50C3D">
            <w:r w:rsidRPr="7B82CAC5" w:rsidR="7B82CAC5">
              <w:rPr>
                <w:rFonts w:ascii="Arial" w:hAnsi="Arial" w:eastAsia="Arial" w:cs="Arial"/>
                <w:sz w:val="21"/>
                <w:szCs w:val="21"/>
              </w:rPr>
              <w:t xml:space="preserve">Akteur(e) </w:t>
            </w:r>
          </w:p>
        </w:tc>
        <w:tc>
          <w:tcPr>
            <w:tcW w:w="6300" w:type="dxa"/>
            <w:tcBorders>
              <w:top w:val="single" w:sz="8"/>
              <w:left w:val="single" w:sz="8"/>
              <w:bottom w:val="single" w:sz="8"/>
              <w:right w:val="single" w:sz="8"/>
            </w:tcBorders>
            <w:tcMar/>
            <w:vAlign w:val="top"/>
          </w:tcPr>
          <w:p w:rsidR="7B82CAC5" w:rsidRDefault="7B82CAC5" w14:paraId="09B39136" w14:textId="4F7C7EF8">
            <w:r w:rsidRPr="7B82CAC5" w:rsidR="7B82CAC5">
              <w:rPr>
                <w:rFonts w:ascii="Arial" w:hAnsi="Arial" w:eastAsia="Arial" w:cs="Arial"/>
                <w:sz w:val="21"/>
                <w:szCs w:val="21"/>
              </w:rPr>
              <w:t>Das System</w:t>
            </w:r>
          </w:p>
        </w:tc>
      </w:tr>
      <w:tr w:rsidR="7B82CAC5" w:rsidTr="7B82CAC5" w14:paraId="061EBE10">
        <w:tc>
          <w:tcPr>
            <w:tcW w:w="2175" w:type="dxa"/>
            <w:tcBorders>
              <w:top w:val="single" w:sz="8"/>
              <w:left w:val="single" w:sz="8"/>
              <w:bottom w:val="single" w:sz="8"/>
              <w:right w:val="single" w:sz="8"/>
            </w:tcBorders>
            <w:tcMar/>
            <w:vAlign w:val="top"/>
          </w:tcPr>
          <w:p w:rsidR="7B82CAC5" w:rsidRDefault="7B82CAC5" w14:paraId="73171E52" w14:textId="6EA0B787">
            <w:r w:rsidRPr="7B82CAC5" w:rsidR="7B82CAC5">
              <w:rPr>
                <w:rFonts w:ascii="Arial" w:hAnsi="Arial" w:eastAsia="Arial" w:cs="Arial"/>
                <w:sz w:val="21"/>
                <w:szCs w:val="21"/>
              </w:rPr>
              <w:t xml:space="preserve">Auslöser </w:t>
            </w:r>
          </w:p>
        </w:tc>
        <w:tc>
          <w:tcPr>
            <w:tcW w:w="6300" w:type="dxa"/>
            <w:tcBorders>
              <w:top w:val="single" w:sz="8"/>
              <w:left w:val="single" w:sz="8"/>
              <w:bottom w:val="single" w:sz="8"/>
              <w:right w:val="single" w:sz="8"/>
            </w:tcBorders>
            <w:tcMar/>
            <w:vAlign w:val="top"/>
          </w:tcPr>
          <w:p w:rsidR="7B82CAC5" w:rsidRDefault="7B82CAC5" w14:paraId="5D25444B" w14:textId="6DC4BB10">
            <w:r w:rsidRPr="7B82CAC5" w:rsidR="7B82CAC5">
              <w:rPr>
                <w:rFonts w:ascii="Arial" w:hAnsi="Arial" w:eastAsia="Arial" w:cs="Arial"/>
                <w:sz w:val="21"/>
                <w:szCs w:val="21"/>
              </w:rPr>
              <w:t>Das System nach dem Gewinn eines Spielers oder Bots</w:t>
            </w:r>
          </w:p>
        </w:tc>
      </w:tr>
      <w:tr w:rsidR="7B82CAC5" w:rsidTr="7B82CAC5" w14:paraId="43BC6D5D">
        <w:tc>
          <w:tcPr>
            <w:tcW w:w="2175" w:type="dxa"/>
            <w:tcBorders>
              <w:top w:val="single" w:sz="8"/>
              <w:left w:val="single" w:sz="8"/>
              <w:bottom w:val="single" w:sz="8"/>
              <w:right w:val="single" w:sz="8"/>
            </w:tcBorders>
            <w:tcMar/>
            <w:vAlign w:val="top"/>
          </w:tcPr>
          <w:p w:rsidR="7B82CAC5" w:rsidRDefault="7B82CAC5" w14:paraId="6222C9D6" w14:textId="6F0A3DA6">
            <w:r w:rsidRPr="7B82CAC5" w:rsidR="7B82CAC5">
              <w:rPr>
                <w:rFonts w:ascii="Arial" w:hAnsi="Arial" w:eastAsia="Arial" w:cs="Arial"/>
                <w:sz w:val="21"/>
                <w:szCs w:val="21"/>
              </w:rPr>
              <w:t>Vorbedingung(en)</w:t>
            </w:r>
          </w:p>
        </w:tc>
        <w:tc>
          <w:tcPr>
            <w:tcW w:w="6300" w:type="dxa"/>
            <w:tcBorders>
              <w:top w:val="single" w:sz="8"/>
              <w:left w:val="single" w:sz="8"/>
              <w:bottom w:val="single" w:sz="8"/>
              <w:right w:val="single" w:sz="8"/>
            </w:tcBorders>
            <w:tcMar/>
            <w:vAlign w:val="top"/>
          </w:tcPr>
          <w:p w:rsidR="7B82CAC5" w:rsidRDefault="7B82CAC5" w14:paraId="4B612496" w14:textId="3D4C1281">
            <w:r w:rsidRPr="7B82CAC5" w:rsidR="7B82CAC5">
              <w:rPr>
                <w:rFonts w:ascii="Arial" w:hAnsi="Arial" w:eastAsia="Arial" w:cs="Arial"/>
                <w:sz w:val="21"/>
                <w:szCs w:val="21"/>
              </w:rPr>
              <w:t>Das Spiel muss zu Ende gespielt werden, damit ein Gewinner angezeigt werden kann</w:t>
            </w:r>
          </w:p>
        </w:tc>
      </w:tr>
      <w:tr w:rsidR="7B82CAC5" w:rsidTr="7B82CAC5" w14:paraId="30A285EA">
        <w:tc>
          <w:tcPr>
            <w:tcW w:w="2175" w:type="dxa"/>
            <w:tcBorders>
              <w:top w:val="single" w:sz="8"/>
              <w:left w:val="single" w:sz="8"/>
              <w:bottom w:val="single" w:sz="8"/>
              <w:right w:val="single" w:sz="8"/>
            </w:tcBorders>
            <w:tcMar/>
            <w:vAlign w:val="top"/>
          </w:tcPr>
          <w:p w:rsidR="7B82CAC5" w:rsidRDefault="7B82CAC5" w14:paraId="6BF4C654" w14:textId="1CBF1503">
            <w:r w:rsidRPr="7B82CAC5" w:rsidR="7B82CAC5">
              <w:rPr>
                <w:rFonts w:ascii="Arial" w:hAnsi="Arial" w:eastAsia="Arial" w:cs="Arial"/>
                <w:sz w:val="21"/>
                <w:szCs w:val="21"/>
              </w:rPr>
              <w:t xml:space="preserve">Ergebnis </w:t>
            </w:r>
          </w:p>
        </w:tc>
        <w:tc>
          <w:tcPr>
            <w:tcW w:w="6300" w:type="dxa"/>
            <w:tcBorders>
              <w:top w:val="single" w:sz="8"/>
              <w:left w:val="single" w:sz="8"/>
              <w:bottom w:val="single" w:sz="8"/>
              <w:right w:val="single" w:sz="8"/>
            </w:tcBorders>
            <w:tcMar/>
            <w:vAlign w:val="top"/>
          </w:tcPr>
          <w:p w:rsidR="7B82CAC5" w:rsidRDefault="7B82CAC5" w14:paraId="67ED7BCB" w14:textId="6B1036A3">
            <w:r w:rsidRPr="7B82CAC5" w:rsidR="7B82CAC5">
              <w:rPr>
                <w:rFonts w:ascii="Arial" w:hAnsi="Arial" w:eastAsia="Arial" w:cs="Arial"/>
                <w:sz w:val="21"/>
                <w:szCs w:val="21"/>
              </w:rPr>
              <w:t>Das System zeigt den Gewinner</w:t>
            </w:r>
          </w:p>
        </w:tc>
      </w:tr>
      <w:tr w:rsidR="7B82CAC5" w:rsidTr="7B82CAC5" w14:paraId="186479D7">
        <w:tc>
          <w:tcPr>
            <w:tcW w:w="2175" w:type="dxa"/>
            <w:tcBorders>
              <w:top w:val="single" w:sz="8"/>
              <w:left w:val="single" w:sz="8"/>
              <w:bottom w:val="single" w:sz="8"/>
              <w:right w:val="single" w:sz="8"/>
            </w:tcBorders>
            <w:tcMar/>
            <w:vAlign w:val="top"/>
          </w:tcPr>
          <w:p w:rsidR="7B82CAC5" w:rsidRDefault="7B82CAC5" w14:paraId="57A27C07" w14:textId="1FE1C888">
            <w:r w:rsidRPr="7B82CAC5" w:rsidR="7B82CAC5">
              <w:rPr>
                <w:rFonts w:ascii="Arial" w:hAnsi="Arial" w:eastAsia="Arial" w:cs="Arial"/>
                <w:sz w:val="21"/>
                <w:szCs w:val="21"/>
              </w:rPr>
              <w:t>Nachbedingung(en)</w:t>
            </w:r>
          </w:p>
        </w:tc>
        <w:tc>
          <w:tcPr>
            <w:tcW w:w="6300" w:type="dxa"/>
            <w:tcBorders>
              <w:top w:val="single" w:sz="8"/>
              <w:left w:val="single" w:sz="8"/>
              <w:bottom w:val="single" w:sz="8"/>
              <w:right w:val="single" w:sz="8"/>
            </w:tcBorders>
            <w:tcMar/>
            <w:vAlign w:val="top"/>
          </w:tcPr>
          <w:p w:rsidR="7B82CAC5" w:rsidRDefault="7B82CAC5" w14:paraId="37BEC980" w14:textId="29F05649">
            <w:r w:rsidRPr="7B82CAC5" w:rsidR="7B82CAC5">
              <w:rPr>
                <w:rFonts w:ascii="Arial" w:hAnsi="Arial" w:eastAsia="Arial" w:cs="Arial"/>
                <w:sz w:val="21"/>
                <w:szCs w:val="21"/>
              </w:rPr>
              <w:t xml:space="preserve">Das System ist wieder im Menu </w:t>
            </w:r>
          </w:p>
        </w:tc>
      </w:tr>
      <w:tr w:rsidR="7B82CAC5" w:rsidTr="7B82CAC5" w14:paraId="6793ED9E">
        <w:tc>
          <w:tcPr>
            <w:tcW w:w="2175" w:type="dxa"/>
            <w:tcBorders>
              <w:top w:val="single" w:sz="8"/>
              <w:left w:val="single" w:sz="8"/>
              <w:bottom w:val="single" w:sz="8"/>
              <w:right w:val="single" w:sz="8"/>
            </w:tcBorders>
            <w:tcMar/>
            <w:vAlign w:val="top"/>
          </w:tcPr>
          <w:p w:rsidR="7B82CAC5" w:rsidRDefault="7B82CAC5" w14:paraId="3B9DF2C0" w14:textId="60DFB23C">
            <w:r w:rsidRPr="7B82CAC5" w:rsidR="7B82CAC5">
              <w:rPr>
                <w:rFonts w:ascii="Arial" w:hAnsi="Arial" w:eastAsia="Arial" w:cs="Arial"/>
                <w:sz w:val="21"/>
                <w:szCs w:val="21"/>
              </w:rPr>
              <w:t xml:space="preserve">Ablauf </w:t>
            </w:r>
          </w:p>
        </w:tc>
        <w:tc>
          <w:tcPr>
            <w:tcW w:w="6300" w:type="dxa"/>
            <w:tcBorders>
              <w:top w:val="single" w:sz="8"/>
              <w:left w:val="single" w:sz="8"/>
              <w:bottom w:val="single" w:sz="8"/>
              <w:right w:val="single" w:sz="8"/>
            </w:tcBorders>
            <w:tcMar/>
            <w:vAlign w:val="top"/>
          </w:tcPr>
          <w:p w:rsidR="7B82CAC5" w:rsidRDefault="7B82CAC5" w14:paraId="0AB486DA" w14:textId="5B154216">
            <w:proofErr w:type="gramStart"/>
            <w:r w:rsidRPr="7B82CAC5" w:rsidR="7B82CAC5">
              <w:rPr>
                <w:rFonts w:ascii="Arial" w:hAnsi="Arial" w:eastAsia="Arial" w:cs="Arial"/>
                <w:sz w:val="21"/>
                <w:szCs w:val="21"/>
              </w:rPr>
              <w:t>Der Bot</w:t>
            </w:r>
            <w:proofErr w:type="gramEnd"/>
            <w:r w:rsidRPr="7B82CAC5" w:rsidR="7B82CAC5">
              <w:rPr>
                <w:rFonts w:ascii="Arial" w:hAnsi="Arial" w:eastAsia="Arial" w:cs="Arial"/>
                <w:sz w:val="21"/>
                <w:szCs w:val="21"/>
              </w:rPr>
              <w:t xml:space="preserve"> oder der Spieler hat genug Punkte erspielt und hat somit </w:t>
            </w:r>
            <w:r w:rsidRPr="7B82CAC5" w:rsidR="7B82CAC5">
              <w:rPr>
                <w:rFonts w:ascii="Arial" w:hAnsi="Arial" w:eastAsia="Arial" w:cs="Arial"/>
                <w:sz w:val="21"/>
                <w:szCs w:val="21"/>
              </w:rPr>
              <w:t>gewonnen</w:t>
            </w:r>
            <w:r w:rsidRPr="7B82CAC5" w:rsidR="7B82CAC5">
              <w:rPr>
                <w:rFonts w:ascii="Arial" w:hAnsi="Arial" w:eastAsia="Arial" w:cs="Arial"/>
                <w:sz w:val="21"/>
                <w:szCs w:val="21"/>
              </w:rPr>
              <w:t>, so dass das System einen Gewinner anzeigt</w:t>
            </w:r>
          </w:p>
        </w:tc>
      </w:tr>
      <w:tr w:rsidR="7B82CAC5" w:rsidTr="7B82CAC5" w14:paraId="2CC891A7">
        <w:tc>
          <w:tcPr>
            <w:tcW w:w="2175" w:type="dxa"/>
            <w:tcBorders>
              <w:top w:val="single" w:sz="8"/>
              <w:left w:val="single" w:sz="8"/>
              <w:bottom w:val="single" w:sz="8"/>
              <w:right w:val="single" w:sz="8"/>
            </w:tcBorders>
            <w:tcMar/>
            <w:vAlign w:val="top"/>
          </w:tcPr>
          <w:p w:rsidR="7B82CAC5" w:rsidRDefault="7B82CAC5" w14:paraId="77702683" w14:textId="51EE7B21">
            <w:r w:rsidRPr="7B82CAC5" w:rsidR="7B82CAC5">
              <w:rPr>
                <w:rFonts w:ascii="Arial" w:hAnsi="Arial" w:eastAsia="Arial" w:cs="Arial"/>
                <w:sz w:val="21"/>
                <w:szCs w:val="21"/>
              </w:rPr>
              <w:t xml:space="preserve">Alternativen </w:t>
            </w:r>
          </w:p>
        </w:tc>
        <w:tc>
          <w:tcPr>
            <w:tcW w:w="6300" w:type="dxa"/>
            <w:tcBorders>
              <w:top w:val="single" w:sz="8"/>
              <w:left w:val="single" w:sz="8"/>
              <w:bottom w:val="single" w:sz="8"/>
              <w:right w:val="single" w:sz="8"/>
            </w:tcBorders>
            <w:tcMar/>
            <w:vAlign w:val="top"/>
          </w:tcPr>
          <w:p w:rsidR="7B82CAC5" w:rsidRDefault="7B82CAC5" w14:paraId="419BA406" w14:textId="63C3D25A">
            <w:r w:rsidRPr="7B82CAC5" w:rsidR="7B82CAC5">
              <w:rPr>
                <w:rFonts w:ascii="Arial" w:hAnsi="Arial" w:eastAsia="Arial" w:cs="Arial"/>
                <w:sz w:val="21"/>
                <w:szCs w:val="21"/>
              </w:rPr>
              <w:t>Spielt wird vorher abgebrochen</w:t>
            </w:r>
          </w:p>
        </w:tc>
      </w:tr>
      <w:tr w:rsidR="7B82CAC5" w:rsidTr="7B82CAC5" w14:paraId="32DA33F3">
        <w:tc>
          <w:tcPr>
            <w:tcW w:w="2175" w:type="dxa"/>
            <w:tcBorders>
              <w:top w:val="single" w:sz="8"/>
              <w:left w:val="single" w:sz="8"/>
              <w:bottom w:val="single" w:sz="8"/>
              <w:right w:val="single" w:sz="8"/>
            </w:tcBorders>
            <w:tcMar/>
            <w:vAlign w:val="top"/>
          </w:tcPr>
          <w:p w:rsidR="7B82CAC5" w:rsidRDefault="7B82CAC5" w14:paraId="3324330E" w14:textId="431F5D93">
            <w:r w:rsidRPr="7B82CAC5" w:rsidR="7B82CAC5">
              <w:rPr>
                <w:rFonts w:ascii="Arial" w:hAnsi="Arial" w:eastAsia="Arial" w:cs="Arial"/>
                <w:sz w:val="21"/>
                <w:szCs w:val="21"/>
              </w:rPr>
              <w:t>Fehlerfälle</w:t>
            </w:r>
          </w:p>
        </w:tc>
        <w:tc>
          <w:tcPr>
            <w:tcW w:w="6300" w:type="dxa"/>
            <w:tcBorders>
              <w:top w:val="single" w:sz="8"/>
              <w:left w:val="single" w:sz="8"/>
              <w:bottom w:val="single" w:sz="8"/>
              <w:right w:val="single" w:sz="8"/>
            </w:tcBorders>
            <w:tcMar/>
            <w:vAlign w:val="top"/>
          </w:tcPr>
          <w:p w:rsidR="7B82CAC5" w:rsidRDefault="7B82CAC5" w14:paraId="4D33B64A" w14:textId="5DFB713C">
            <w:r w:rsidRPr="7B82CAC5" w:rsidR="7B82CAC5">
              <w:rPr>
                <w:rFonts w:ascii="Arial" w:hAnsi="Arial" w:eastAsia="Arial" w:cs="Arial"/>
                <w:sz w:val="21"/>
                <w:szCs w:val="21"/>
              </w:rPr>
              <w:t>Es herrscht Gleichstand oder es wurde abgebrochen</w:t>
            </w:r>
          </w:p>
        </w:tc>
      </w:tr>
      <w:tr w:rsidR="7B82CAC5" w:rsidTr="7B82CAC5" w14:paraId="2A506F69">
        <w:tc>
          <w:tcPr>
            <w:tcW w:w="2175" w:type="dxa"/>
            <w:tcBorders>
              <w:top w:val="single" w:sz="8"/>
              <w:left w:val="single" w:sz="8"/>
              <w:bottom w:val="single" w:sz="8"/>
              <w:right w:val="single" w:sz="8"/>
            </w:tcBorders>
            <w:tcMar/>
            <w:vAlign w:val="top"/>
          </w:tcPr>
          <w:p w:rsidR="7B82CAC5" w:rsidRDefault="7B82CAC5" w14:paraId="6075821C" w14:textId="137D9441">
            <w:r w:rsidRPr="7B82CAC5" w:rsidR="7B82CAC5">
              <w:rPr>
                <w:rFonts w:ascii="Arial" w:hAnsi="Arial" w:eastAsia="Arial" w:cs="Arial"/>
                <w:sz w:val="21"/>
                <w:szCs w:val="21"/>
              </w:rPr>
              <w:t>Testfälle</w:t>
            </w:r>
          </w:p>
        </w:tc>
        <w:tc>
          <w:tcPr>
            <w:tcW w:w="6300" w:type="dxa"/>
            <w:tcBorders>
              <w:top w:val="single" w:sz="8"/>
              <w:left w:val="single" w:sz="8"/>
              <w:bottom w:val="single" w:sz="8"/>
              <w:right w:val="single" w:sz="8"/>
            </w:tcBorders>
            <w:tcMar/>
            <w:vAlign w:val="top"/>
          </w:tcPr>
          <w:p w:rsidR="7B82CAC5" w:rsidRDefault="7B82CAC5" w14:paraId="3BECE917" w14:textId="2F2E8028">
            <w:r w:rsidRPr="7B82CAC5" w:rsidR="7B82CAC5">
              <w:rPr>
                <w:rFonts w:ascii="Arial" w:hAnsi="Arial" w:eastAsia="Arial" w:cs="Arial"/>
                <w:sz w:val="21"/>
                <w:szCs w:val="21"/>
              </w:rPr>
              <w:t>Testen ob auch mit einem Umentschieden umgegangen wird</w:t>
            </w:r>
          </w:p>
        </w:tc>
      </w:tr>
    </w:tbl>
    <w:p w:rsidR="7B82CAC5" w:rsidP="7B82CAC5" w:rsidRDefault="7B82CAC5" w14:paraId="1C8CBBE9" w14:textId="16153FAF">
      <w:pPr>
        <w:spacing w:line="257" w:lineRule="auto"/>
        <w:rPr>
          <w:rFonts w:ascii="Calibri" w:hAnsi="Calibri" w:eastAsia="Calibri" w:cs="Calibri"/>
          <w:noProof w:val="0"/>
          <w:sz w:val="22"/>
          <w:szCs w:val="22"/>
          <w:lang w:val="de-CH"/>
        </w:rPr>
      </w:pPr>
    </w:p>
    <w:p w:rsidR="7B82CAC5" w:rsidP="7B82CAC5" w:rsidRDefault="7B82CAC5" w14:paraId="083BA709" w14:textId="178F0ED6">
      <w:pPr>
        <w:pStyle w:val="Standard"/>
        <w:rPr>
          <w:sz w:val="21"/>
          <w:szCs w:val="21"/>
        </w:rPr>
      </w:pPr>
    </w:p>
    <w:p w:rsidR="00C24227" w:rsidP="00C24227" w:rsidRDefault="00C24227" w14:paraId="76C472E4" w14:textId="77777777">
      <w:pPr>
        <w:pStyle w:val="berschrift2"/>
      </w:pPr>
      <w:r w:rsidRPr="00384DE9">
        <w:lastRenderedPageBreak/>
        <w:t>Aktivitätsdiagramm</w:t>
      </w:r>
      <w:r w:rsidRPr="00384DE9">
        <w:rPr>
          <w:highlight w:val="yellow"/>
        </w:rPr>
        <w:t>(e)</w:t>
      </w:r>
    </w:p>
    <w:p w:rsidR="00F10239" w:rsidP="00F10239" w:rsidRDefault="00C24227" w14:paraId="2419EF82" w14:textId="3DA4B20D">
      <w:pPr>
        <w:rPr>
          <w:i/>
        </w:rPr>
      </w:pPr>
      <w:r>
        <w:rPr>
          <w:i/>
          <w:highlight w:val="yellow"/>
        </w:rPr>
        <w:t xml:space="preserve">Erstellen Sie hier mindestens </w:t>
      </w:r>
      <w:r w:rsidR="003869AF">
        <w:rPr>
          <w:i/>
          <w:highlight w:val="yellow"/>
        </w:rPr>
        <w:t xml:space="preserve">ein Aktivitätsdiagramm </w:t>
      </w:r>
      <w:r>
        <w:rPr>
          <w:i/>
          <w:highlight w:val="yellow"/>
        </w:rPr>
        <w:t xml:space="preserve">für den gesamten Spielablauf </w:t>
      </w:r>
      <w:r w:rsidR="00A012EC">
        <w:rPr>
          <w:i/>
          <w:highlight w:val="yellow"/>
        </w:rPr>
        <w:t>inklusive der einzelnen Züge/Aktionen</w:t>
      </w:r>
      <w:r>
        <w:rPr>
          <w:i/>
          <w:highlight w:val="yellow"/>
        </w:rPr>
        <w:t xml:space="preserve"> </w:t>
      </w:r>
      <w:r w:rsidR="00793A7D">
        <w:rPr>
          <w:i/>
          <w:highlight w:val="yellow"/>
        </w:rPr>
        <w:t>und beschreiben Sie diese nachvollziehbar</w:t>
      </w:r>
      <w:r>
        <w:rPr>
          <w:i/>
          <w:highlight w:val="yellow"/>
        </w:rPr>
        <w:t>.</w:t>
      </w:r>
      <w:r>
        <w:rPr>
          <w:i/>
        </w:rPr>
        <w:t xml:space="preserve"> </w:t>
      </w:r>
    </w:p>
    <w:p w:rsidR="00F10239" w:rsidP="00F10239" w:rsidRDefault="00F10239" w14:paraId="724F6F84" w14:textId="77777777"/>
    <w:p w:rsidR="00087081" w:rsidP="00087081" w:rsidRDefault="00087081" w14:paraId="48725E64" w14:textId="2FCE9AEB">
      <w:pPr>
        <w:pStyle w:val="berschrift2"/>
      </w:pPr>
      <w:r w:rsidRPr="00384DE9">
        <w:t>Klassendiagramm</w:t>
      </w:r>
      <w:r w:rsidRPr="00384DE9" w:rsidR="00472F37">
        <w:rPr>
          <w:highlight w:val="yellow"/>
        </w:rPr>
        <w:t>(e)</w:t>
      </w:r>
    </w:p>
    <w:p w:rsidR="00C936F7" w:rsidP="00C936F7" w:rsidRDefault="003C02CE" w14:paraId="5330C998" w14:textId="65487FF3">
      <w:pPr>
        <w:rPr>
          <w:i/>
        </w:rPr>
      </w:pPr>
      <w:r>
        <w:rPr>
          <w:i/>
          <w:highlight w:val="yellow"/>
        </w:rPr>
        <w:t>Erstellen Sie ein Klassendiagramm, dass möglichst vollständig ist und beschreiben Sie das Diagramm.</w:t>
      </w:r>
    </w:p>
    <w:p w:rsidRPr="003C02CE" w:rsidR="00F10239" w:rsidP="00F10239" w:rsidRDefault="00F10239" w14:paraId="349A628E" w14:textId="77777777"/>
    <w:p w:rsidR="00444382" w:rsidP="00444382" w:rsidRDefault="00444382" w14:paraId="669BFD5D" w14:textId="0D488588">
      <w:pPr>
        <w:pStyle w:val="berschrift2"/>
      </w:pPr>
      <w:r w:rsidRPr="00384DE9">
        <w:t>Zustandsdiagramm</w:t>
      </w:r>
      <w:r w:rsidRPr="00384DE9">
        <w:rPr>
          <w:highlight w:val="yellow"/>
        </w:rPr>
        <w:t>(e)</w:t>
      </w:r>
    </w:p>
    <w:p w:rsidR="003C02CE" w:rsidP="003C02CE" w:rsidRDefault="003C02CE" w14:paraId="32377312" w14:textId="597DE7D5">
      <w:pPr>
        <w:rPr>
          <w:i/>
        </w:rPr>
      </w:pPr>
      <w:r>
        <w:rPr>
          <w:i/>
          <w:highlight w:val="yellow"/>
        </w:rPr>
        <w:t xml:space="preserve">Erstellen Sie </w:t>
      </w:r>
      <w:r w:rsidR="00F3370C">
        <w:rPr>
          <w:i/>
          <w:highlight w:val="yellow"/>
        </w:rPr>
        <w:t xml:space="preserve">mindestens </w:t>
      </w:r>
      <w:r w:rsidR="00725B2D">
        <w:rPr>
          <w:i/>
          <w:highlight w:val="yellow"/>
        </w:rPr>
        <w:t>ein</w:t>
      </w:r>
      <w:r w:rsidR="003A7380">
        <w:rPr>
          <w:i/>
          <w:highlight w:val="yellow"/>
        </w:rPr>
        <w:t xml:space="preserve"> </w:t>
      </w:r>
      <w:r w:rsidR="00F3370C">
        <w:rPr>
          <w:i/>
          <w:highlight w:val="yellow"/>
        </w:rPr>
        <w:t>Zustandsdiagramm</w:t>
      </w:r>
      <w:r w:rsidR="001420E9">
        <w:rPr>
          <w:i/>
          <w:highlight w:val="yellow"/>
        </w:rPr>
        <w:t xml:space="preserve"> mit mindestens 3 Zuständen</w:t>
      </w:r>
      <w:r w:rsidR="00675A4F">
        <w:rPr>
          <w:i/>
          <w:highlight w:val="yellow"/>
        </w:rPr>
        <w:t xml:space="preserve"> und beschreiben Sie dieses</w:t>
      </w:r>
      <w:r>
        <w:rPr>
          <w:i/>
          <w:highlight w:val="yellow"/>
        </w:rPr>
        <w:t>.</w:t>
      </w:r>
    </w:p>
    <w:p w:rsidRPr="00675A4F" w:rsidR="00F10239" w:rsidP="00F10239" w:rsidRDefault="00F10239" w14:paraId="4BA44C02" w14:textId="77777777"/>
    <w:p w:rsidR="00087081" w:rsidP="00B52FD5" w:rsidRDefault="00087081" w14:paraId="6EF4E7E2" w14:textId="5FBA26B4">
      <w:pPr>
        <w:pStyle w:val="berschrift2"/>
      </w:pPr>
      <w:r w:rsidRPr="00384DE9">
        <w:t>Mockup</w:t>
      </w:r>
      <w:r w:rsidRPr="00384DE9" w:rsidR="00472F37">
        <w:rPr>
          <w:highlight w:val="yellow"/>
        </w:rPr>
        <w:t>(</w:t>
      </w:r>
      <w:r w:rsidRPr="00384DE9">
        <w:rPr>
          <w:highlight w:val="yellow"/>
        </w:rPr>
        <w:t>s</w:t>
      </w:r>
      <w:r w:rsidRPr="00384DE9" w:rsidR="00472F37">
        <w:rPr>
          <w:highlight w:val="yellow"/>
        </w:rPr>
        <w:t>)</w:t>
      </w:r>
    </w:p>
    <w:p w:rsidR="009B4A7E" w:rsidP="009B4A7E" w:rsidRDefault="009B4A7E" w14:paraId="036B9F5C" w14:textId="080772C9">
      <w:pPr>
        <w:rPr>
          <w:i/>
        </w:rPr>
      </w:pPr>
      <w:r>
        <w:rPr>
          <w:i/>
          <w:highlight w:val="yellow"/>
        </w:rPr>
        <w:t xml:space="preserve">Erstellen Sie </w:t>
      </w:r>
      <w:r w:rsidR="00C20512">
        <w:rPr>
          <w:i/>
          <w:highlight w:val="yellow"/>
        </w:rPr>
        <w:t>Mockups (Entwürfe d</w:t>
      </w:r>
      <w:r w:rsidRPr="000778CE" w:rsidR="00C20512">
        <w:rPr>
          <w:i/>
          <w:highlight w:val="yellow"/>
        </w:rPr>
        <w:t>er grafischen Oberfläche) zu Ihrem Spiel</w:t>
      </w:r>
      <w:r w:rsidRPr="000778CE">
        <w:rPr>
          <w:i/>
          <w:highlight w:val="yellow"/>
        </w:rPr>
        <w:t xml:space="preserve"> und beschreiben Sie diese</w:t>
      </w:r>
      <w:r w:rsidRPr="000778CE" w:rsidR="00C20512">
        <w:rPr>
          <w:i/>
          <w:highlight w:val="yellow"/>
        </w:rPr>
        <w:t xml:space="preserve"> nachvollziehbar</w:t>
      </w:r>
      <w:r w:rsidRPr="000778CE" w:rsidR="000778CE">
        <w:rPr>
          <w:i/>
          <w:highlight w:val="yellow"/>
        </w:rPr>
        <w:t>.</w:t>
      </w:r>
    </w:p>
    <w:p w:rsidRPr="009B4A7E" w:rsidR="00F10239" w:rsidP="00F10239" w:rsidRDefault="00F10239" w14:paraId="5DB1EF9F" w14:textId="77777777"/>
    <w:p w:rsidRPr="00384DE9" w:rsidR="00D84B27" w:rsidP="00087081" w:rsidRDefault="00087081" w14:paraId="3F922B51" w14:textId="77777777">
      <w:pPr>
        <w:pStyle w:val="berschrift1"/>
      </w:pPr>
      <w:bookmarkStart w:name="_Toc72068921" w:id="3"/>
      <w:r w:rsidRPr="00384DE9">
        <w:t>Testfälle</w:t>
      </w:r>
      <w:bookmarkEnd w:id="3"/>
    </w:p>
    <w:p w:rsidRPr="00384DE9" w:rsidR="00087081" w:rsidP="00087081" w:rsidRDefault="00087081" w14:paraId="65949AEA" w14:textId="1FA20645">
      <w:pPr>
        <w:rPr>
          <w:i/>
          <w:highlight w:val="yellow"/>
        </w:rPr>
      </w:pPr>
      <w:r w:rsidRPr="00384DE9">
        <w:rPr>
          <w:i/>
          <w:highlight w:val="yellow"/>
        </w:rPr>
        <w:t xml:space="preserve">Beschreiben Sie </w:t>
      </w:r>
      <w:r w:rsidR="00E92C95">
        <w:rPr>
          <w:i/>
          <w:highlight w:val="yellow"/>
        </w:rPr>
        <w:t>i</w:t>
      </w:r>
      <w:r w:rsidR="005F12B7">
        <w:rPr>
          <w:i/>
          <w:highlight w:val="yellow"/>
        </w:rPr>
        <w:t>n den</w:t>
      </w:r>
      <w:r w:rsidR="00E92C95">
        <w:rPr>
          <w:i/>
          <w:highlight w:val="yellow"/>
        </w:rPr>
        <w:t xml:space="preserve"> Unterkapitel</w:t>
      </w:r>
      <w:r w:rsidR="005F12B7">
        <w:rPr>
          <w:i/>
          <w:highlight w:val="yellow"/>
        </w:rPr>
        <w:t>n</w:t>
      </w:r>
      <w:r w:rsidR="00E92C95">
        <w:rPr>
          <w:i/>
          <w:highlight w:val="yellow"/>
        </w:rPr>
        <w:t xml:space="preserve"> «</w:t>
      </w:r>
      <w:proofErr w:type="spellStart"/>
      <w:r w:rsidR="00E92C95">
        <w:rPr>
          <w:i/>
          <w:highlight w:val="yellow"/>
        </w:rPr>
        <w:t>JUnit</w:t>
      </w:r>
      <w:proofErr w:type="spellEnd"/>
      <w:r w:rsidR="00E92C95">
        <w:rPr>
          <w:i/>
          <w:highlight w:val="yellow"/>
        </w:rPr>
        <w:t>-Testfälle» sowie «Manuelle Testfälle»</w:t>
      </w:r>
      <w:r w:rsidR="007B34E8">
        <w:rPr>
          <w:i/>
          <w:highlight w:val="yellow"/>
        </w:rPr>
        <w:t xml:space="preserve"> </w:t>
      </w:r>
      <w:r w:rsidRPr="00384DE9">
        <w:rPr>
          <w:i/>
          <w:highlight w:val="yellow"/>
        </w:rPr>
        <w:t>die Testfälle, welche Sie verwenden</w:t>
      </w:r>
      <w:r w:rsidRPr="00384DE9" w:rsidR="00472F37">
        <w:rPr>
          <w:i/>
          <w:highlight w:val="yellow"/>
        </w:rPr>
        <w:t>,</w:t>
      </w:r>
      <w:r w:rsidRPr="00384DE9">
        <w:rPr>
          <w:i/>
          <w:highlight w:val="yellow"/>
        </w:rPr>
        <w:t xml:space="preserve"> um die fehlerfreie </w:t>
      </w:r>
      <w:r w:rsidR="008A5C31">
        <w:rPr>
          <w:i/>
          <w:highlight w:val="yellow"/>
        </w:rPr>
        <w:t>Arbeitsweise</w:t>
      </w:r>
      <w:r w:rsidRPr="00384DE9">
        <w:rPr>
          <w:i/>
          <w:highlight w:val="yellow"/>
        </w:rPr>
        <w:t xml:space="preserve"> Ihrer Anwendung nachzuweisen.</w:t>
      </w:r>
    </w:p>
    <w:p w:rsidRPr="00384DE9" w:rsidR="00087081" w:rsidP="00087081" w:rsidRDefault="00087081" w14:paraId="1107F0B5" w14:textId="77777777">
      <w:pPr>
        <w:rPr>
          <w:i/>
          <w:highlight w:val="yellow"/>
        </w:rPr>
      </w:pPr>
      <w:r w:rsidRPr="00384DE9">
        <w:rPr>
          <w:i/>
          <w:highlight w:val="yellow"/>
        </w:rPr>
        <w:t>Wichtige Elemente sind:</w:t>
      </w:r>
    </w:p>
    <w:p w:rsidRPr="00384DE9" w:rsidR="00087081" w:rsidP="0057713F" w:rsidRDefault="00087081" w14:paraId="78AA003B" w14:textId="77777777">
      <w:pPr>
        <w:pStyle w:val="Listenabsatz"/>
        <w:numPr>
          <w:ilvl w:val="0"/>
          <w:numId w:val="11"/>
        </w:numPr>
        <w:rPr>
          <w:highlight w:val="yellow"/>
        </w:rPr>
      </w:pPr>
      <w:r w:rsidRPr="00384DE9">
        <w:rPr>
          <w:highlight w:val="yellow"/>
        </w:rPr>
        <w:t>Eindeutige Testfallnummer und Kurzbezeichnung</w:t>
      </w:r>
    </w:p>
    <w:p w:rsidRPr="00384DE9" w:rsidR="00087081" w:rsidP="0057713F" w:rsidRDefault="00087081" w14:paraId="6CB819B8" w14:textId="3B25FF93">
      <w:pPr>
        <w:pStyle w:val="Listenabsatz"/>
        <w:numPr>
          <w:ilvl w:val="0"/>
          <w:numId w:val="11"/>
        </w:numPr>
        <w:rPr>
          <w:highlight w:val="yellow"/>
        </w:rPr>
      </w:pPr>
      <w:r w:rsidRPr="00384DE9">
        <w:rPr>
          <w:highlight w:val="yellow"/>
        </w:rPr>
        <w:t>Beschreibung des Testfalls</w:t>
      </w:r>
      <w:r w:rsidR="0012012A">
        <w:rPr>
          <w:highlight w:val="yellow"/>
        </w:rPr>
        <w:t xml:space="preserve"> (Klare Unterscheidung, ob allgemein, Konsolen- oder GUI-Version)</w:t>
      </w:r>
    </w:p>
    <w:p w:rsidR="00087081" w:rsidP="0057713F" w:rsidRDefault="00087081" w14:paraId="6DBF9B61" w14:textId="77777777">
      <w:pPr>
        <w:pStyle w:val="Listenabsatz"/>
        <w:numPr>
          <w:ilvl w:val="0"/>
          <w:numId w:val="11"/>
        </w:numPr>
        <w:rPr>
          <w:highlight w:val="yellow"/>
        </w:rPr>
      </w:pPr>
      <w:r w:rsidRPr="00384DE9">
        <w:rPr>
          <w:highlight w:val="yellow"/>
        </w:rPr>
        <w:t>Testdaten mit erwartetem Testresultat</w:t>
      </w:r>
    </w:p>
    <w:p w:rsidR="00472F37" w:rsidP="00472F37" w:rsidRDefault="00C24886" w14:paraId="50DE3297" w14:textId="1EC0B67A">
      <w:pPr>
        <w:rPr>
          <w:i/>
          <w:highlight w:val="yellow"/>
        </w:rPr>
      </w:pPr>
      <w:r>
        <w:rPr>
          <w:i/>
          <w:highlight w:val="yellow"/>
        </w:rPr>
        <w:t xml:space="preserve">Am Ende müssen Sie </w:t>
      </w:r>
      <w:r w:rsidRPr="00384DE9" w:rsidR="00472F37">
        <w:rPr>
          <w:i/>
          <w:highlight w:val="yellow"/>
        </w:rPr>
        <w:t>die Durchführung der Testfälle angemessen und nachvollziehbar</w:t>
      </w:r>
      <w:r w:rsidR="00CB6EE4">
        <w:rPr>
          <w:i/>
          <w:highlight w:val="yellow"/>
        </w:rPr>
        <w:t xml:space="preserve"> protokollieren</w:t>
      </w:r>
      <w:r w:rsidRPr="00384DE9" w:rsidR="00472F37">
        <w:rPr>
          <w:i/>
          <w:highlight w:val="yellow"/>
        </w:rPr>
        <w:t xml:space="preserve">. </w:t>
      </w:r>
      <w:r w:rsidR="00CB6EE4">
        <w:rPr>
          <w:i/>
          <w:highlight w:val="yellow"/>
        </w:rPr>
        <w:t xml:space="preserve">Die </w:t>
      </w:r>
      <w:r w:rsidRPr="00384DE9" w:rsidR="00472F37">
        <w:rPr>
          <w:i/>
          <w:highlight w:val="yellow"/>
        </w:rPr>
        <w:t xml:space="preserve">Protokolle </w:t>
      </w:r>
      <w:r w:rsidR="00CB6EE4">
        <w:rPr>
          <w:i/>
          <w:highlight w:val="yellow"/>
        </w:rPr>
        <w:t xml:space="preserve">der Testfälle sind </w:t>
      </w:r>
      <w:r w:rsidRPr="00384DE9" w:rsidR="00472F37">
        <w:rPr>
          <w:i/>
          <w:highlight w:val="yellow"/>
        </w:rPr>
        <w:t>dem Anhang hinzu</w:t>
      </w:r>
      <w:r w:rsidR="00CB6EE4">
        <w:rPr>
          <w:i/>
          <w:highlight w:val="yellow"/>
        </w:rPr>
        <w:t>fügen</w:t>
      </w:r>
      <w:r w:rsidRPr="00384DE9" w:rsidR="00472F37">
        <w:rPr>
          <w:i/>
          <w:highlight w:val="yellow"/>
        </w:rPr>
        <w:t>.</w:t>
      </w:r>
    </w:p>
    <w:p w:rsidRPr="00384DE9" w:rsidR="00F10239" w:rsidP="00F10239" w:rsidRDefault="00F10239" w14:paraId="62253B70" w14:textId="77777777">
      <w:pPr>
        <w:rPr>
          <w:highlight w:val="yellow"/>
        </w:rPr>
      </w:pPr>
    </w:p>
    <w:p w:rsidR="00B52FD5" w:rsidP="004E6D50" w:rsidRDefault="004E6D50" w14:paraId="7747A537" w14:textId="3465173C">
      <w:pPr>
        <w:pStyle w:val="berschrift2"/>
      </w:pPr>
      <w:proofErr w:type="spellStart"/>
      <w:r w:rsidRPr="00384DE9">
        <w:t>JUnit</w:t>
      </w:r>
      <w:proofErr w:type="spellEnd"/>
      <w:r w:rsidRPr="00384DE9" w:rsidR="00EE3C34">
        <w:t>-Testfälle</w:t>
      </w:r>
    </w:p>
    <w:p w:rsidR="00212C9B" w:rsidP="00212C9B" w:rsidRDefault="00C70EFF" w14:paraId="1E318D29" w14:textId="473CE577">
      <w:pPr>
        <w:rPr>
          <w:i/>
          <w:highlight w:val="yellow"/>
        </w:rPr>
      </w:pPr>
      <w:r>
        <w:rPr>
          <w:i/>
          <w:highlight w:val="yellow"/>
        </w:rPr>
        <w:t xml:space="preserve">Beschreiben Sie hier </w:t>
      </w:r>
      <w:proofErr w:type="spellStart"/>
      <w:r>
        <w:rPr>
          <w:i/>
          <w:highlight w:val="yellow"/>
        </w:rPr>
        <w:t>JUnit</w:t>
      </w:r>
      <w:proofErr w:type="spellEnd"/>
      <w:r>
        <w:rPr>
          <w:i/>
          <w:highlight w:val="yellow"/>
        </w:rPr>
        <w:t>-Testfälle (mind. 1</w:t>
      </w:r>
      <w:r w:rsidR="0069309B">
        <w:rPr>
          <w:i/>
          <w:highlight w:val="yellow"/>
        </w:rPr>
        <w:t>0</w:t>
      </w:r>
      <w:r>
        <w:rPr>
          <w:i/>
          <w:highlight w:val="yellow"/>
        </w:rPr>
        <w:t>) gemäss obigem Schema, die Sie umsetzen werden</w:t>
      </w:r>
      <w:r w:rsidRPr="00384DE9" w:rsidR="00212C9B">
        <w:rPr>
          <w:i/>
          <w:highlight w:val="yellow"/>
        </w:rPr>
        <w:t>.</w:t>
      </w:r>
    </w:p>
    <w:p w:rsidRPr="00384DE9" w:rsidR="00F10239" w:rsidP="00F10239" w:rsidRDefault="00F10239" w14:paraId="063BEF35" w14:textId="77777777">
      <w:pPr>
        <w:rPr>
          <w:highlight w:val="yellow"/>
        </w:rPr>
      </w:pPr>
    </w:p>
    <w:p w:rsidR="00212C9B" w:rsidP="00212C9B" w:rsidRDefault="00BB1BCF" w14:paraId="20C6DF07" w14:textId="7BC070EA">
      <w:pPr>
        <w:pStyle w:val="berschrift2"/>
      </w:pPr>
      <w:r>
        <w:t xml:space="preserve">Manuelle </w:t>
      </w:r>
      <w:r w:rsidRPr="00384DE9" w:rsidR="00212C9B">
        <w:t>Testfälle</w:t>
      </w:r>
    </w:p>
    <w:p w:rsidR="005F12B7" w:rsidP="005F12B7" w:rsidRDefault="00C70EFF" w14:paraId="20B8B706" w14:textId="241D1809">
      <w:pPr>
        <w:rPr>
          <w:i/>
        </w:rPr>
      </w:pPr>
      <w:r>
        <w:rPr>
          <w:i/>
          <w:highlight w:val="yellow"/>
        </w:rPr>
        <w:t xml:space="preserve">Beschreiben Sie hier manuelle Testfälle (mind. 5) gemäss obigem Schema, die </w:t>
      </w:r>
      <w:r w:rsidR="0069309B">
        <w:rPr>
          <w:i/>
          <w:highlight w:val="yellow"/>
        </w:rPr>
        <w:t xml:space="preserve">nicht automatisiert werden können und die </w:t>
      </w:r>
      <w:r>
        <w:rPr>
          <w:i/>
          <w:highlight w:val="yellow"/>
        </w:rPr>
        <w:t>Sie manuell ausführen werden</w:t>
      </w:r>
      <w:r w:rsidRPr="00384DE9">
        <w:rPr>
          <w:i/>
          <w:highlight w:val="yellow"/>
        </w:rPr>
        <w:t>.</w:t>
      </w:r>
    </w:p>
    <w:p w:rsidRPr="005F12B7" w:rsidR="00F10239" w:rsidP="00F10239" w:rsidRDefault="00F10239" w14:paraId="0B2FDF20" w14:textId="77777777"/>
    <w:p w:rsidRPr="00384DE9" w:rsidR="00B52FD5" w:rsidP="00B52FD5" w:rsidRDefault="00B52FD5" w14:paraId="40672BF1" w14:textId="77777777">
      <w:pPr>
        <w:pStyle w:val="berschrift1"/>
      </w:pPr>
      <w:bookmarkStart w:name="_Toc72068922" w:id="4"/>
      <w:r w:rsidRPr="00384DE9">
        <w:t>Lösungsbeschreibung</w:t>
      </w:r>
      <w:bookmarkEnd w:id="4"/>
    </w:p>
    <w:p w:rsidRPr="00FE4041" w:rsidR="00F10239" w:rsidP="00F10239" w:rsidRDefault="00B52FD5" w14:paraId="40BEB5C1" w14:textId="5271D334">
      <w:pPr>
        <w:rPr>
          <w:i/>
          <w:highlight w:val="yellow"/>
        </w:rPr>
      </w:pPr>
      <w:r w:rsidRPr="00384DE9">
        <w:rPr>
          <w:i/>
          <w:highlight w:val="yellow"/>
        </w:rPr>
        <w:t>Beschreiben Sie hier, wie Ihre Lösung aussieht und was sie kann respektive was noch nicht umgesetzt wurde</w:t>
      </w:r>
      <w:r w:rsidRPr="00384DE9" w:rsidR="003E4B2E">
        <w:rPr>
          <w:i/>
          <w:highlight w:val="yellow"/>
        </w:rPr>
        <w:t xml:space="preserve"> (z.B. wichtige Hinweise zum Programmcode)</w:t>
      </w:r>
      <w:r w:rsidRPr="00384DE9">
        <w:rPr>
          <w:i/>
          <w:highlight w:val="yellow"/>
        </w:rPr>
        <w:t xml:space="preserve">. Bewerten Sie dazu </w:t>
      </w:r>
      <w:r w:rsidRPr="00384DE9">
        <w:rPr>
          <w:i/>
          <w:highlight w:val="yellow"/>
        </w:rPr>
        <w:lastRenderedPageBreak/>
        <w:t>die von Ihnen gesetzten Ziele und kommentieren Sie den Unterschied zwischen Ihrem IST-Ergebnis und dem ursprünglich definierten SOLL-</w:t>
      </w:r>
      <w:r w:rsidRPr="00384DE9" w:rsidR="00347A08">
        <w:rPr>
          <w:i/>
          <w:highlight w:val="yellow"/>
        </w:rPr>
        <w:t>Zustand</w:t>
      </w:r>
      <w:r w:rsidRPr="00384DE9">
        <w:rPr>
          <w:i/>
          <w:highlight w:val="yellow"/>
        </w:rPr>
        <w:t>.</w:t>
      </w:r>
      <w:r w:rsidR="008A5C31">
        <w:rPr>
          <w:i/>
          <w:highlight w:val="yellow"/>
        </w:rPr>
        <w:t xml:space="preserve"> </w:t>
      </w:r>
      <w:r w:rsidR="00681B5C">
        <w:rPr>
          <w:i/>
          <w:highlight w:val="yellow"/>
        </w:rPr>
        <w:t>Ziehen Sie zum Schluss ein Fazit zu diesem Projekt, insbesondere was</w:t>
      </w:r>
      <w:r w:rsidR="00765E92">
        <w:rPr>
          <w:i/>
          <w:highlight w:val="yellow"/>
        </w:rPr>
        <w:t xml:space="preserve"> für Sie die wichtigste(n) Erkenntnis(se) </w:t>
      </w:r>
      <w:r w:rsidR="00097E41">
        <w:rPr>
          <w:i/>
          <w:highlight w:val="yellow"/>
        </w:rPr>
        <w:t>ist/sind</w:t>
      </w:r>
      <w:r w:rsidR="008A5C31">
        <w:rPr>
          <w:i/>
          <w:highlight w:val="yellow"/>
        </w:rPr>
        <w:t>.</w:t>
      </w:r>
    </w:p>
    <w:p w:rsidR="00A7200A" w:rsidP="00B52FD5" w:rsidRDefault="00A7200A" w14:paraId="744B8340" w14:textId="2420F9DD">
      <w:pPr>
        <w:pStyle w:val="berschrift1"/>
      </w:pPr>
      <w:bookmarkStart w:name="_Toc72068923" w:id="5"/>
      <w:r>
        <w:t>Deklaration Eigen</w:t>
      </w:r>
      <w:r w:rsidR="00414D17">
        <w:t>leistung</w:t>
      </w:r>
      <w:bookmarkEnd w:id="5"/>
    </w:p>
    <w:p w:rsidR="00414D17" w:rsidP="00414D17" w:rsidRDefault="00414D17" w14:paraId="3F7DD72F" w14:textId="58B8C5D7">
      <w:r>
        <w:t>Mit der Abgabe dieses Dokuments bestätige und versichere ich, dass ich die vorliegende Projektarbeit, das bedeutet sowohl die Dokumentation</w:t>
      </w:r>
      <w:r w:rsidR="00D8298E">
        <w:t xml:space="preserve"> inklusive Anhänge</w:t>
      </w:r>
      <w:r>
        <w:t xml:space="preserve"> als auch das Programm</w:t>
      </w:r>
      <w:r w:rsidR="00D8298E">
        <w:t xml:space="preserve"> (Quellcode in Java)</w:t>
      </w:r>
      <w:r>
        <w:t>, selb</w:t>
      </w:r>
      <w:r w:rsidR="009A0F5F">
        <w:t>st</w:t>
      </w:r>
      <w:r>
        <w:t>ständig, das heisst ohne fremde Hilfe, und ohne Benutzung anderer als der angegebenen Quellen und Hilfsmittel angefertigt habe.</w:t>
      </w:r>
    </w:p>
    <w:p w:rsidRPr="00384DE9" w:rsidR="00B52FD5" w:rsidP="00B52FD5" w:rsidRDefault="00B52FD5" w14:paraId="08B64A58" w14:textId="2945C2B6">
      <w:pPr>
        <w:pStyle w:val="berschrift1"/>
      </w:pPr>
      <w:bookmarkStart w:name="_Toc72068924" w:id="6"/>
      <w:r w:rsidRPr="00384DE9">
        <w:t>Anhang</w:t>
      </w:r>
      <w:bookmarkEnd w:id="6"/>
    </w:p>
    <w:p w:rsidRPr="00384DE9" w:rsidR="00EA53E2" w:rsidP="00EA53E2" w:rsidRDefault="00EA53E2" w14:paraId="544ED614" w14:textId="78890146">
      <w:pPr>
        <w:rPr>
          <w:i/>
        </w:rPr>
      </w:pPr>
      <w:r w:rsidRPr="00384DE9">
        <w:rPr>
          <w:i/>
          <w:highlight w:val="yellow"/>
        </w:rPr>
        <w:t>Hinweis: Anhänge müssen</w:t>
      </w:r>
      <w:r w:rsidR="004F107A">
        <w:rPr>
          <w:i/>
          <w:highlight w:val="yellow"/>
        </w:rPr>
        <w:t xml:space="preserve"> mindestens</w:t>
      </w:r>
      <w:r w:rsidRPr="00384DE9">
        <w:rPr>
          <w:i/>
          <w:highlight w:val="yellow"/>
        </w:rPr>
        <w:t xml:space="preserve"> in einem Format vorhanden sein, </w:t>
      </w:r>
      <w:r w:rsidR="004F107A">
        <w:rPr>
          <w:i/>
          <w:highlight w:val="yellow"/>
        </w:rPr>
        <w:t>welches</w:t>
      </w:r>
      <w:r w:rsidRPr="00384DE9">
        <w:rPr>
          <w:i/>
          <w:highlight w:val="yellow"/>
        </w:rPr>
        <w:t xml:space="preserve"> ohne Zusatzprogramme dargestellt werden</w:t>
      </w:r>
      <w:r w:rsidR="004F107A">
        <w:rPr>
          <w:i/>
          <w:highlight w:val="yellow"/>
        </w:rPr>
        <w:t xml:space="preserve"> kann</w:t>
      </w:r>
      <w:r w:rsidRPr="00384DE9">
        <w:rPr>
          <w:i/>
          <w:highlight w:val="yellow"/>
        </w:rPr>
        <w:t xml:space="preserve">. </w:t>
      </w:r>
      <w:r w:rsidR="004F107A">
        <w:rPr>
          <w:i/>
          <w:highlight w:val="yellow"/>
        </w:rPr>
        <w:t>Zu den akzeptierten Formaten</w:t>
      </w:r>
      <w:r w:rsidRPr="00384DE9">
        <w:rPr>
          <w:i/>
          <w:highlight w:val="yellow"/>
        </w:rPr>
        <w:t xml:space="preserve"> gehören Bilddateien (JPEG, PNG, GIF), </w:t>
      </w:r>
      <w:r w:rsidR="004F107A">
        <w:rPr>
          <w:i/>
          <w:highlight w:val="yellow"/>
        </w:rPr>
        <w:t xml:space="preserve">gängige </w:t>
      </w:r>
      <w:r w:rsidRPr="00384DE9">
        <w:rPr>
          <w:i/>
          <w:highlight w:val="yellow"/>
        </w:rPr>
        <w:t>Microsoft Office Dateien</w:t>
      </w:r>
      <w:r w:rsidR="005F3335">
        <w:rPr>
          <w:i/>
          <w:highlight w:val="yellow"/>
        </w:rPr>
        <w:t xml:space="preserve">, </w:t>
      </w:r>
      <w:r w:rsidRPr="00384DE9">
        <w:rPr>
          <w:i/>
          <w:highlight w:val="yellow"/>
        </w:rPr>
        <w:t>PDF</w:t>
      </w:r>
      <w:r w:rsidR="00097E41">
        <w:rPr>
          <w:i/>
          <w:highlight w:val="yellow"/>
        </w:rPr>
        <w:t>-Dokumente</w:t>
      </w:r>
      <w:r w:rsidR="005F3335">
        <w:rPr>
          <w:i/>
          <w:highlight w:val="yellow"/>
        </w:rPr>
        <w:t xml:space="preserve"> und Java-Dateien</w:t>
      </w:r>
      <w:r w:rsidRPr="00384DE9">
        <w:rPr>
          <w:i/>
          <w:highlight w:val="yellow"/>
        </w:rPr>
        <w:t>.</w:t>
      </w:r>
    </w:p>
    <w:p w:rsidRPr="00384DE9" w:rsidR="00A57E38" w:rsidP="00EA53E2" w:rsidRDefault="00A57E38" w14:paraId="6F779B5F" w14:textId="77777777">
      <w:r w:rsidRPr="00384DE9">
        <w:rPr>
          <w:i/>
          <w:highlight w:val="yellow"/>
        </w:rPr>
        <w:t>Folgende Anhänge werden erwartet:</w:t>
      </w:r>
    </w:p>
    <w:p w:rsidRPr="00384DE9" w:rsidR="00B52FD5" w:rsidP="0057713F" w:rsidRDefault="00B52FD5" w14:paraId="5A90911C" w14:textId="77777777">
      <w:pPr>
        <w:pStyle w:val="Listenabsatz"/>
        <w:numPr>
          <w:ilvl w:val="0"/>
          <w:numId w:val="12"/>
        </w:numPr>
        <w:rPr>
          <w:highlight w:val="yellow"/>
        </w:rPr>
      </w:pPr>
      <w:bookmarkStart w:name="_GoBack" w:id="7"/>
      <w:bookmarkEnd w:id="7"/>
      <w:r w:rsidRPr="00384DE9">
        <w:rPr>
          <w:highlight w:val="yellow"/>
        </w:rPr>
        <w:t>Testprotokolle</w:t>
      </w:r>
    </w:p>
    <w:p w:rsidRPr="00384DE9" w:rsidR="00B52FD5" w:rsidP="0057713F" w:rsidRDefault="00B52FD5" w14:paraId="1FB8E6D1" w14:textId="638D9BF5">
      <w:pPr>
        <w:pStyle w:val="Listenabsatz"/>
        <w:numPr>
          <w:ilvl w:val="0"/>
          <w:numId w:val="12"/>
        </w:numPr>
        <w:rPr>
          <w:highlight w:val="yellow"/>
        </w:rPr>
      </w:pPr>
      <w:r w:rsidRPr="00384DE9">
        <w:rPr>
          <w:highlight w:val="yellow"/>
        </w:rPr>
        <w:t>Source Code</w:t>
      </w:r>
      <w:r w:rsidR="009973A4">
        <w:rPr>
          <w:highlight w:val="yellow"/>
        </w:rPr>
        <w:t xml:space="preserve"> Programm</w:t>
      </w:r>
    </w:p>
    <w:p w:rsidRPr="00691C26" w:rsidR="00F679A2" w:rsidP="0057713F" w:rsidRDefault="00A57E38" w14:paraId="091D0DB6" w14:textId="77777777">
      <w:pPr>
        <w:pStyle w:val="Listenabsatz"/>
        <w:numPr>
          <w:ilvl w:val="0"/>
          <w:numId w:val="12"/>
        </w:numPr>
        <w:rPr>
          <w:highlight w:val="yellow"/>
        </w:rPr>
      </w:pPr>
      <w:r w:rsidRPr="00384DE9">
        <w:rPr>
          <w:highlight w:val="yellow"/>
        </w:rPr>
        <w:t xml:space="preserve">Optional: </w:t>
      </w:r>
      <w:r w:rsidRPr="00384DE9" w:rsidR="00B52FD5">
        <w:rPr>
          <w:highlight w:val="yellow"/>
        </w:rPr>
        <w:t>Weitere Dateien</w:t>
      </w:r>
    </w:p>
    <w:sectPr w:rsidRPr="00691C26" w:rsidR="00F679A2" w:rsidSect="00090EA1">
      <w:headerReference w:type="default" r:id="rId11"/>
      <w:footerReference w:type="default" r:id="rId12"/>
      <w:headerReference w:type="first" r:id="rId13"/>
      <w:pgSz w:w="11906" w:h="16838" w:orient="portrait"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54A" w:rsidP="00290619" w:rsidRDefault="0074754A" w14:paraId="59AB30F2" w14:textId="77777777">
      <w:pPr>
        <w:spacing w:line="240" w:lineRule="auto"/>
      </w:pPr>
      <w:r>
        <w:separator/>
      </w:r>
    </w:p>
  </w:endnote>
  <w:endnote w:type="continuationSeparator" w:id="0">
    <w:p w:rsidR="0074754A" w:rsidP="00290619" w:rsidRDefault="0074754A" w14:paraId="60C8EF8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C31" w:rsidP="00EC64C6" w:rsidRDefault="008A5C31" w14:paraId="502FE949" w14:textId="010316ED">
    <w:pPr>
      <w:pStyle w:val="Fuzeile"/>
      <w:tabs>
        <w:tab w:val="clear" w:pos="4536"/>
        <w:tab w:val="clear" w:pos="9072"/>
        <w:tab w:val="center" w:pos="4252"/>
        <w:tab w:val="right" w:pos="8504"/>
      </w:tabs>
    </w:pPr>
    <w:r>
      <w:fldChar w:fldCharType="begin"/>
    </w:r>
    <w:r>
      <w:instrText xml:space="preserve"> SAVEDATE  \@ "d. MMMM yyyy"  \* MERGEFORMAT </w:instrText>
    </w:r>
    <w:r>
      <w:fldChar w:fldCharType="separate"/>
    </w:r>
    <w:r w:rsidR="00997B27">
      <w:rPr>
        <w:noProof/>
      </w:rPr>
      <w:t>16. Mai 2021</w:t>
    </w:r>
    <w:r>
      <w:fldChar w:fldCharType="end"/>
    </w:r>
    <w:r>
      <w:tab/>
    </w:r>
    <w:r>
      <w:tab/>
    </w:r>
    <w:r>
      <w:t xml:space="preserve">Seite </w:t>
    </w:r>
    <w:r w:rsidRPr="007F76B6">
      <w:fldChar w:fldCharType="begin"/>
    </w:r>
    <w:r w:rsidRPr="007F76B6">
      <w:instrText xml:space="preserve"> PAGE  </w:instrText>
    </w:r>
    <w:r w:rsidRPr="007F76B6">
      <w:fldChar w:fldCharType="separate"/>
    </w:r>
    <w:r>
      <w:rPr>
        <w:noProof/>
      </w:rPr>
      <w:t>8</w:t>
    </w:r>
    <w:r w:rsidRPr="007F76B6">
      <w:fldChar w:fldCharType="end"/>
    </w:r>
    <w:r>
      <w:t xml:space="preserve"> von </w:t>
    </w:r>
    <w:r>
      <w:fldChar w:fldCharType="begin"/>
    </w:r>
    <w:r>
      <w:instrText> NUMPAGES  </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54A" w:rsidP="00290619" w:rsidRDefault="0074754A" w14:paraId="7243DA2E" w14:textId="77777777">
      <w:pPr>
        <w:spacing w:line="240" w:lineRule="auto"/>
      </w:pPr>
      <w:r>
        <w:separator/>
      </w:r>
    </w:p>
  </w:footnote>
  <w:footnote w:type="continuationSeparator" w:id="0">
    <w:p w:rsidR="0074754A" w:rsidP="00290619" w:rsidRDefault="0074754A" w14:paraId="59322F7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7028EC" w:rsidR="008A5C31" w:rsidP="007028EC" w:rsidRDefault="008A5C31" w14:paraId="35747DFA" w14:textId="690E46CE">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19"/>
                          </w:tblGrid>
                          <w:tr w:rsidRPr="007F76B6" w:rsidR="008A5C31" w:rsidTr="007F76B6" w14:paraId="75CE66F3" w14:textId="77777777">
                            <w:trPr>
                              <w:trHeight w:val="1134" w:hRule="exact"/>
                            </w:trPr>
                            <w:tc>
                              <w:tcPr>
                                <w:tcW w:w="3119" w:type="dxa"/>
                                <w:shd w:val="clear" w:color="auto" w:fill="auto"/>
                                <w:vAlign w:val="center"/>
                              </w:tcPr>
                              <w:p w:rsidRPr="007F76B6" w:rsidR="008A5C31" w:rsidP="00F619C7" w:rsidRDefault="008A5C31" w14:paraId="188DDA2C" w14:textId="77777777">
                                <w:pPr>
                                  <w:pStyle w:val="KopfzeileStandard"/>
                                </w:pPr>
                                <w:r>
                                  <w:t>Bildungszentrum Zürichsee</w:t>
                                </w:r>
                              </w:p>
                              <w:p w:rsidRPr="007F76B6" w:rsidR="008A5C31" w:rsidP="00F619C7" w:rsidRDefault="009A0F5F" w14:paraId="14F77EF6" w14:textId="194EB567">
                                <w:pPr>
                                  <w:pStyle w:val="KopfzeileStandard"/>
                                  <w:rPr>
                                    <w:noProof/>
                                  </w:rPr>
                                </w:pPr>
                                <w:r>
                                  <w:fldChar w:fldCharType="begin"/>
                                </w:r>
                                <w:r>
                                  <w:instrText> STYLEREF  Titel </w:instrText>
                                </w:r>
                                <w:r>
                                  <w:fldChar w:fldCharType="separate"/>
                                </w:r>
                                <w:r w:rsidR="007C41BC">
                                  <w:rPr>
                                    <w:noProof/>
                                  </w:rPr>
                                  <w:t>Projektdokumentation Modul 326</w:t>
                                </w:r>
                                <w:r>
                                  <w:fldChar w:fldCharType="end"/>
                                </w:r>
                              </w:p>
                            </w:tc>
                          </w:tr>
                        </w:tbl>
                        <w:p w:rsidRPr="004A2D85" w:rsidR="008A5C31" w:rsidP="007028EC" w:rsidRDefault="008A5C31" w14:paraId="0A507257"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BD52652">
            <v:shapetype id="_x0000_t202" coordsize="21600,21600" o:spt="202" path="m,l,21600r21600,l21600,xe" w14:anchorId="744EE4D7">
              <v:stroke joinstyle="miter"/>
              <v:path gradientshapeok="t" o:connecttype="rect"/>
            </v:shapetype>
            <v:shape id="Textfeld 6"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">
              <v:textbox inset="0,0,0,0">
                <w:txbxContent>
                  <w:tbl>
                    <w:tblPr>
                      <w:tblW w:w="0" w:type="auto"/>
                      <w:tblCellMar>
                        <w:left w:w="0" w:type="dxa"/>
                        <w:right w:w="0" w:type="dxa"/>
                      </w:tblCellMar>
                      <w:tblLook w:val="04A0" w:firstRow="1" w:lastRow="0" w:firstColumn="1" w:lastColumn="0" w:noHBand="0" w:noVBand="1"/>
                    </w:tblPr>
                    <w:tblGrid>
                      <w:gridCol w:w="3119"/>
                    </w:tblGrid>
                    <w:tr w:rsidRPr="007F76B6" w:rsidR="008A5C31" w:rsidTr="007F76B6" w14:paraId="5F6B9546" w14:textId="77777777">
                      <w:trPr>
                        <w:trHeight w:val="1134" w:hRule="exact"/>
                      </w:trPr>
                      <w:tc>
                        <w:tcPr>
                          <w:tcW w:w="3119" w:type="dxa"/>
                          <w:shd w:val="clear" w:color="auto" w:fill="auto"/>
                          <w:vAlign w:val="center"/>
                        </w:tcPr>
                        <w:p w:rsidRPr="007F76B6" w:rsidR="008A5C31" w:rsidP="00F619C7" w:rsidRDefault="008A5C31" w14:paraId="28E553FA" w14:textId="77777777">
                          <w:pPr>
                            <w:pStyle w:val="KopfzeileStandard"/>
                          </w:pPr>
                          <w:r>
                            <w:t>Bildungszentrum Zürichsee</w:t>
                          </w:r>
                        </w:p>
                        <w:p w:rsidRPr="007F76B6" w:rsidR="008A5C31" w:rsidP="00F619C7" w:rsidRDefault="009A0F5F" w14:paraId="7AD7BD0B" w14:textId="194EB567">
                          <w:pPr>
                            <w:pStyle w:val="KopfzeileStandard"/>
                            <w:rPr>
                              <w:noProof/>
                            </w:rPr>
                          </w:pPr>
                          <w:r>
                            <w:fldChar w:fldCharType="begin"/>
                          </w:r>
                          <w:r>
                            <w:instrText> STYLEREF  Titel </w:instrText>
                          </w:r>
                          <w:r>
                            <w:fldChar w:fldCharType="separate"/>
                          </w:r>
                          <w:r w:rsidR="007C41BC">
                            <w:rPr>
                              <w:noProof/>
                            </w:rPr>
                            <w:t>Projektdokumentation Modul 326</w:t>
                          </w:r>
                          <w:r>
                            <w:fldChar w:fldCharType="end"/>
                          </w:r>
                        </w:p>
                      </w:tc>
                    </w:tr>
                  </w:tbl>
                  <w:p w:rsidRPr="004A2D85" w:rsidR="008A5C31" w:rsidP="007028EC" w:rsidRDefault="008A5C31" w14:paraId="672A6659" w14:textId="77777777"/>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CellMar>
        <w:left w:w="0" w:type="dxa"/>
        <w:right w:w="0" w:type="dxa"/>
      </w:tblCellMar>
      <w:tblLook w:val="04A0" w:firstRow="1" w:lastRow="0" w:firstColumn="1" w:lastColumn="0" w:noHBand="0" w:noVBand="1"/>
    </w:tblPr>
    <w:tblGrid>
      <w:gridCol w:w="8504"/>
    </w:tblGrid>
    <w:tr w:rsidRPr="007F76B6" w:rsidR="008A5C31" w:rsidTr="00BB49D9" w14:paraId="76CF3BEA" w14:textId="77777777">
      <w:trPr>
        <w:trHeight w:val="853" w:hRule="exact"/>
      </w:trPr>
      <w:tc>
        <w:tcPr>
          <w:tcW w:w="8720" w:type="dxa"/>
          <w:shd w:val="clear" w:color="auto" w:fill="auto"/>
          <w:vAlign w:val="center"/>
        </w:tcPr>
        <w:p w:rsidRPr="007F76B6" w:rsidR="008A5C31" w:rsidP="001A4894" w:rsidRDefault="008A5C31" w14:paraId="25277C10" w14:textId="77777777">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t>Bildungszentrum Zürichsee</w:t>
          </w:r>
        </w:p>
      </w:tc>
    </w:tr>
    <w:tr w:rsidRPr="007F76B6" w:rsidR="008A5C31" w:rsidTr="007F76B6" w14:paraId="684760F4" w14:textId="77777777">
      <w:tc>
        <w:tcPr>
          <w:tcW w:w="8720" w:type="dxa"/>
          <w:shd w:val="clear" w:color="auto" w:fill="auto"/>
        </w:tcPr>
        <w:p w:rsidRPr="007F76B6" w:rsidR="008A5C31" w:rsidP="001A4894" w:rsidRDefault="008A5C31" w14:paraId="073A7281" w14:textId="77777777">
          <w:pPr>
            <w:pStyle w:val="Kopfzeileklein"/>
          </w:pPr>
        </w:p>
      </w:tc>
    </w:tr>
  </w:tbl>
  <w:p w:rsidR="008A5C31" w:rsidP="00F619C7" w:rsidRDefault="008A5C31" w14:paraId="155F6349" w14:textId="7777777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711D"/>
    <w:multiLevelType w:val="hybridMultilevel"/>
    <w:tmpl w:val="559CA150"/>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9823F1"/>
    <w:multiLevelType w:val="multilevel"/>
    <w:tmpl w:val="D042039E"/>
    <w:styleLink w:val="ListeAufzhlung"/>
    <w:lvl w:ilvl="0">
      <w:start w:val="1"/>
      <w:numFmt w:val="bullet"/>
      <w:lvlText w:val="–"/>
      <w:lvlJc w:val="left"/>
      <w:pPr>
        <w:ind w:left="397" w:hanging="397"/>
      </w:pPr>
      <w:rPr>
        <w:rFonts w:hint="default" w:ascii="Arial" w:hAnsi="Arial"/>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6"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4DD31BD"/>
    <w:multiLevelType w:val="multilevel"/>
    <w:tmpl w:val="F78413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584D0D"/>
    <w:multiLevelType w:val="hybridMultilevel"/>
    <w:tmpl w:val="451E1E76"/>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9" w15:restartNumberingAfterBreak="0">
    <w:nsid w:val="3E917F28"/>
    <w:multiLevelType w:val="hybridMultilevel"/>
    <w:tmpl w:val="8034ADAC"/>
    <w:lvl w:ilvl="0" w:tplc="275A1BA6">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30E2E28"/>
    <w:multiLevelType w:val="hybridMultilevel"/>
    <w:tmpl w:val="F6582630"/>
    <w:lvl w:ilvl="0" w:tplc="6BB20E0C">
      <w:start w:val="1"/>
      <w:numFmt w:val="bullet"/>
      <w:pStyle w:val="Listenabsatz"/>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1" w15:restartNumberingAfterBreak="0">
    <w:nsid w:val="6B3F22F7"/>
    <w:multiLevelType w:val="hybridMultilevel"/>
    <w:tmpl w:val="52EECEC4"/>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3"/>
  </w:num>
  <w:num w:numId="6">
    <w:abstractNumId w:val="1"/>
  </w:num>
  <w:num w:numId="7">
    <w:abstractNumId w:val="2"/>
  </w:num>
  <w:num w:numId="8">
    <w:abstractNumId w:val="7"/>
  </w:num>
  <w:num w:numId="9">
    <w:abstractNumId w:val="11"/>
  </w:num>
  <w:num w:numId="10">
    <w:abstractNumId w:val="4"/>
  </w:num>
  <w:num w:numId="11">
    <w:abstractNumId w:val="0"/>
  </w:num>
  <w:num w:numId="12">
    <w:abstractNumId w:val="8"/>
  </w:num>
  <w:num w:numId="13">
    <w:abstractNumId w:val="9"/>
  </w:num>
  <w:num w:numId="1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17AF4"/>
    <w:rsid w:val="000478E1"/>
    <w:rsid w:val="00072D65"/>
    <w:rsid w:val="000778CE"/>
    <w:rsid w:val="000841BE"/>
    <w:rsid w:val="00087081"/>
    <w:rsid w:val="00090EA1"/>
    <w:rsid w:val="00097E41"/>
    <w:rsid w:val="000A01D1"/>
    <w:rsid w:val="000A502D"/>
    <w:rsid w:val="000A5FEC"/>
    <w:rsid w:val="00100EA3"/>
    <w:rsid w:val="0012012A"/>
    <w:rsid w:val="00121906"/>
    <w:rsid w:val="001420E9"/>
    <w:rsid w:val="00170D9E"/>
    <w:rsid w:val="001805E1"/>
    <w:rsid w:val="001862F2"/>
    <w:rsid w:val="001A4894"/>
    <w:rsid w:val="001D2CC3"/>
    <w:rsid w:val="001E23E5"/>
    <w:rsid w:val="001E34B0"/>
    <w:rsid w:val="001E51A2"/>
    <w:rsid w:val="001F6D97"/>
    <w:rsid w:val="00200F8F"/>
    <w:rsid w:val="00204F09"/>
    <w:rsid w:val="00212C9B"/>
    <w:rsid w:val="002311BD"/>
    <w:rsid w:val="00240437"/>
    <w:rsid w:val="002419CD"/>
    <w:rsid w:val="002461AC"/>
    <w:rsid w:val="002502B0"/>
    <w:rsid w:val="00276CDD"/>
    <w:rsid w:val="00290619"/>
    <w:rsid w:val="002A24C8"/>
    <w:rsid w:val="002E740B"/>
    <w:rsid w:val="00303C40"/>
    <w:rsid w:val="00306730"/>
    <w:rsid w:val="00314D27"/>
    <w:rsid w:val="00347A08"/>
    <w:rsid w:val="003640AD"/>
    <w:rsid w:val="00365AD4"/>
    <w:rsid w:val="003833D4"/>
    <w:rsid w:val="003838FC"/>
    <w:rsid w:val="003842B0"/>
    <w:rsid w:val="00384DE9"/>
    <w:rsid w:val="003869AF"/>
    <w:rsid w:val="003A7380"/>
    <w:rsid w:val="003B66F4"/>
    <w:rsid w:val="003C02CE"/>
    <w:rsid w:val="003E14BF"/>
    <w:rsid w:val="003E4B2E"/>
    <w:rsid w:val="00414D17"/>
    <w:rsid w:val="004202F9"/>
    <w:rsid w:val="004241E3"/>
    <w:rsid w:val="0044093C"/>
    <w:rsid w:val="00444382"/>
    <w:rsid w:val="00452ABF"/>
    <w:rsid w:val="00471F0C"/>
    <w:rsid w:val="00472F37"/>
    <w:rsid w:val="00475756"/>
    <w:rsid w:val="004759EA"/>
    <w:rsid w:val="0048291E"/>
    <w:rsid w:val="0048654C"/>
    <w:rsid w:val="004A05A1"/>
    <w:rsid w:val="004A30B4"/>
    <w:rsid w:val="004A5582"/>
    <w:rsid w:val="004B3780"/>
    <w:rsid w:val="004C7F4A"/>
    <w:rsid w:val="004D7D20"/>
    <w:rsid w:val="004E026D"/>
    <w:rsid w:val="004E4AF2"/>
    <w:rsid w:val="004E6D50"/>
    <w:rsid w:val="004F107A"/>
    <w:rsid w:val="00515C7E"/>
    <w:rsid w:val="00516654"/>
    <w:rsid w:val="00525A24"/>
    <w:rsid w:val="00552732"/>
    <w:rsid w:val="00570674"/>
    <w:rsid w:val="0057713F"/>
    <w:rsid w:val="00593A1F"/>
    <w:rsid w:val="00593FDC"/>
    <w:rsid w:val="00594DE8"/>
    <w:rsid w:val="005A5911"/>
    <w:rsid w:val="005B15B5"/>
    <w:rsid w:val="005B4DE4"/>
    <w:rsid w:val="005C200A"/>
    <w:rsid w:val="005D4FC2"/>
    <w:rsid w:val="005F12B7"/>
    <w:rsid w:val="005F3335"/>
    <w:rsid w:val="00607180"/>
    <w:rsid w:val="00621583"/>
    <w:rsid w:val="006219F5"/>
    <w:rsid w:val="006542BD"/>
    <w:rsid w:val="00672EDD"/>
    <w:rsid w:val="00675A4F"/>
    <w:rsid w:val="00681B5C"/>
    <w:rsid w:val="00691C26"/>
    <w:rsid w:val="00692505"/>
    <w:rsid w:val="0069309B"/>
    <w:rsid w:val="0069632F"/>
    <w:rsid w:val="006A4593"/>
    <w:rsid w:val="007028EC"/>
    <w:rsid w:val="0071089F"/>
    <w:rsid w:val="00723B78"/>
    <w:rsid w:val="00725B2D"/>
    <w:rsid w:val="00736C48"/>
    <w:rsid w:val="0074754A"/>
    <w:rsid w:val="00751BC6"/>
    <w:rsid w:val="007568C1"/>
    <w:rsid w:val="00761683"/>
    <w:rsid w:val="00765E92"/>
    <w:rsid w:val="00766E90"/>
    <w:rsid w:val="00783958"/>
    <w:rsid w:val="00793A7D"/>
    <w:rsid w:val="007A2200"/>
    <w:rsid w:val="007B34E8"/>
    <w:rsid w:val="007B4AC6"/>
    <w:rsid w:val="007C0C8E"/>
    <w:rsid w:val="007C41BC"/>
    <w:rsid w:val="007C686D"/>
    <w:rsid w:val="007D0701"/>
    <w:rsid w:val="007D6F67"/>
    <w:rsid w:val="007E4D08"/>
    <w:rsid w:val="007E7E0A"/>
    <w:rsid w:val="007F76B6"/>
    <w:rsid w:val="00810FB0"/>
    <w:rsid w:val="00812458"/>
    <w:rsid w:val="00827DCC"/>
    <w:rsid w:val="00832B0C"/>
    <w:rsid w:val="0084374F"/>
    <w:rsid w:val="0084545C"/>
    <w:rsid w:val="0085030C"/>
    <w:rsid w:val="008536C8"/>
    <w:rsid w:val="00854BD4"/>
    <w:rsid w:val="0089055E"/>
    <w:rsid w:val="008A5C31"/>
    <w:rsid w:val="008D3A9F"/>
    <w:rsid w:val="008E3B4D"/>
    <w:rsid w:val="009161C4"/>
    <w:rsid w:val="00924562"/>
    <w:rsid w:val="00932665"/>
    <w:rsid w:val="00932C5C"/>
    <w:rsid w:val="00951138"/>
    <w:rsid w:val="009577BF"/>
    <w:rsid w:val="00960B47"/>
    <w:rsid w:val="00966A3F"/>
    <w:rsid w:val="00967BEA"/>
    <w:rsid w:val="009973A4"/>
    <w:rsid w:val="00997B27"/>
    <w:rsid w:val="009A0F5F"/>
    <w:rsid w:val="009B4A7E"/>
    <w:rsid w:val="009D5780"/>
    <w:rsid w:val="009E0DB5"/>
    <w:rsid w:val="009E5D00"/>
    <w:rsid w:val="009E6A29"/>
    <w:rsid w:val="00A012EC"/>
    <w:rsid w:val="00A368BB"/>
    <w:rsid w:val="00A42CFA"/>
    <w:rsid w:val="00A42D25"/>
    <w:rsid w:val="00A57E38"/>
    <w:rsid w:val="00A7160A"/>
    <w:rsid w:val="00A7200A"/>
    <w:rsid w:val="00A8486A"/>
    <w:rsid w:val="00AA10D7"/>
    <w:rsid w:val="00AB6AD0"/>
    <w:rsid w:val="00AC55A7"/>
    <w:rsid w:val="00AD3C46"/>
    <w:rsid w:val="00AE75C9"/>
    <w:rsid w:val="00AF1B01"/>
    <w:rsid w:val="00B10BE9"/>
    <w:rsid w:val="00B155E5"/>
    <w:rsid w:val="00B2337D"/>
    <w:rsid w:val="00B3178C"/>
    <w:rsid w:val="00B3366C"/>
    <w:rsid w:val="00B52FD5"/>
    <w:rsid w:val="00B71406"/>
    <w:rsid w:val="00B741A3"/>
    <w:rsid w:val="00B92671"/>
    <w:rsid w:val="00B9502B"/>
    <w:rsid w:val="00B969A5"/>
    <w:rsid w:val="00BB1321"/>
    <w:rsid w:val="00BB1BCF"/>
    <w:rsid w:val="00BB49D9"/>
    <w:rsid w:val="00BC63E3"/>
    <w:rsid w:val="00BC771C"/>
    <w:rsid w:val="00C20512"/>
    <w:rsid w:val="00C24227"/>
    <w:rsid w:val="00C24886"/>
    <w:rsid w:val="00C3175F"/>
    <w:rsid w:val="00C36ED3"/>
    <w:rsid w:val="00C66B52"/>
    <w:rsid w:val="00C70EFF"/>
    <w:rsid w:val="00C936F7"/>
    <w:rsid w:val="00CA773D"/>
    <w:rsid w:val="00CB6EE4"/>
    <w:rsid w:val="00CE4FD6"/>
    <w:rsid w:val="00D00342"/>
    <w:rsid w:val="00D10AD6"/>
    <w:rsid w:val="00D12561"/>
    <w:rsid w:val="00D30948"/>
    <w:rsid w:val="00D46A3B"/>
    <w:rsid w:val="00D54077"/>
    <w:rsid w:val="00D61CF2"/>
    <w:rsid w:val="00D731AE"/>
    <w:rsid w:val="00D8298E"/>
    <w:rsid w:val="00D84B27"/>
    <w:rsid w:val="00D91524"/>
    <w:rsid w:val="00DA4F15"/>
    <w:rsid w:val="00DA5D31"/>
    <w:rsid w:val="00DF409A"/>
    <w:rsid w:val="00E47F47"/>
    <w:rsid w:val="00E54D08"/>
    <w:rsid w:val="00E66D79"/>
    <w:rsid w:val="00E81061"/>
    <w:rsid w:val="00E8435C"/>
    <w:rsid w:val="00E84933"/>
    <w:rsid w:val="00E90AB8"/>
    <w:rsid w:val="00E92C95"/>
    <w:rsid w:val="00E92F0D"/>
    <w:rsid w:val="00E947DF"/>
    <w:rsid w:val="00EA53E2"/>
    <w:rsid w:val="00EB102C"/>
    <w:rsid w:val="00EC64C6"/>
    <w:rsid w:val="00ED3A35"/>
    <w:rsid w:val="00EE3C34"/>
    <w:rsid w:val="00EE75F7"/>
    <w:rsid w:val="00F10239"/>
    <w:rsid w:val="00F1331B"/>
    <w:rsid w:val="00F31D85"/>
    <w:rsid w:val="00F3370C"/>
    <w:rsid w:val="00F35672"/>
    <w:rsid w:val="00F40ED9"/>
    <w:rsid w:val="00F43E9C"/>
    <w:rsid w:val="00F60898"/>
    <w:rsid w:val="00F619C7"/>
    <w:rsid w:val="00F679A2"/>
    <w:rsid w:val="00FC75D4"/>
    <w:rsid w:val="00FE4041"/>
    <w:rsid w:val="0AB82103"/>
    <w:rsid w:val="0D81AA38"/>
    <w:rsid w:val="0FA4397C"/>
    <w:rsid w:val="14DCC129"/>
    <w:rsid w:val="14E154B0"/>
    <w:rsid w:val="1FB14C63"/>
    <w:rsid w:val="226B3F25"/>
    <w:rsid w:val="242C2F32"/>
    <w:rsid w:val="25A2DFE7"/>
    <w:rsid w:val="2AE2F609"/>
    <w:rsid w:val="2B83AB99"/>
    <w:rsid w:val="2DC49928"/>
    <w:rsid w:val="2EA05816"/>
    <w:rsid w:val="2EE41EC3"/>
    <w:rsid w:val="2F3466D4"/>
    <w:rsid w:val="31C02D24"/>
    <w:rsid w:val="335BFD85"/>
    <w:rsid w:val="36939E47"/>
    <w:rsid w:val="382F6EA8"/>
    <w:rsid w:val="3BE60F65"/>
    <w:rsid w:val="3EA69DB2"/>
    <w:rsid w:val="4524990C"/>
    <w:rsid w:val="46C7FF59"/>
    <w:rsid w:val="47B71CA0"/>
    <w:rsid w:val="4D07C8BE"/>
    <w:rsid w:val="4EBCC17C"/>
    <w:rsid w:val="4FFACA7E"/>
    <w:rsid w:val="5074DCBD"/>
    <w:rsid w:val="51F4623E"/>
    <w:rsid w:val="613027E0"/>
    <w:rsid w:val="62FEB83A"/>
    <w:rsid w:val="6467C8A2"/>
    <w:rsid w:val="679F6964"/>
    <w:rsid w:val="68363FC1"/>
    <w:rsid w:val="68363FC1"/>
    <w:rsid w:val="693B39C5"/>
    <w:rsid w:val="6B90C7BD"/>
    <w:rsid w:val="6BA1CBA6"/>
    <w:rsid w:val="6C776E0E"/>
    <w:rsid w:val="6D7E67DC"/>
    <w:rsid w:val="6FECE54D"/>
    <w:rsid w:val="70B6089E"/>
    <w:rsid w:val="73DFA1A1"/>
    <w:rsid w:val="74089EF7"/>
    <w:rsid w:val="74089EF7"/>
    <w:rsid w:val="7B82CAC5"/>
    <w:rsid w:val="7D7B63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56948"/>
  <w15:docId w15:val="{92A6897A-88C8-48E8-8EC0-82018FEB5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hAnsi="Arial Black" w:eastAsia="Times New Roman"/>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hAnsi="Arial Black" w:eastAsia="Times New Roman"/>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hAnsi="Arial Black" w:eastAsia="Times New Roman"/>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styleId="KopfzeileZchn" w:customStyle="1">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styleId="FuzeileZchn" w:customStyle="1">
    <w:name w:val="Fußzeile Zchn"/>
    <w:link w:val="Fuzeile"/>
    <w:uiPriority w:val="99"/>
    <w:rsid w:val="00E54D08"/>
    <w:rPr>
      <w:sz w:val="21"/>
    </w:rPr>
  </w:style>
  <w:style w:type="character" w:styleId="berschrift1Zchn" w:customStyle="1">
    <w:name w:val="Überschrift 1 Zchn"/>
    <w:link w:val="berschrift1"/>
    <w:uiPriority w:val="9"/>
    <w:rsid w:val="00087081"/>
    <w:rPr>
      <w:rFonts w:ascii="Arial Black" w:hAnsi="Arial Black" w:eastAsia="Times New Roman"/>
      <w:bCs/>
      <w:color w:val="000000"/>
      <w:sz w:val="24"/>
      <w:szCs w:val="28"/>
      <w:lang w:eastAsia="en-US"/>
    </w:rPr>
  </w:style>
  <w:style w:type="character" w:styleId="berschrift2Zchn" w:customStyle="1">
    <w:name w:val="Überschrift 2 Zchn"/>
    <w:link w:val="berschrift2"/>
    <w:uiPriority w:val="9"/>
    <w:rsid w:val="0084374F"/>
    <w:rPr>
      <w:rFonts w:ascii="Arial Black" w:hAnsi="Arial Black" w:eastAsia="Times New Roman" w:cs="Times New Roman"/>
      <w:bCs/>
      <w:color w:val="000000"/>
      <w:sz w:val="21"/>
      <w:szCs w:val="26"/>
    </w:rPr>
  </w:style>
  <w:style w:type="paragraph" w:styleId="Kopfzeileklein" w:customStyle="1">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styleId="berschrift3Zchn" w:customStyle="1">
    <w:name w:val="Überschrift 3 Zchn"/>
    <w:link w:val="berschrift3"/>
    <w:uiPriority w:val="9"/>
    <w:rsid w:val="00594DE8"/>
    <w:rPr>
      <w:rFonts w:ascii="Arial Black" w:hAnsi="Arial Black" w:eastAsia="Times New Roman"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styleId="SprechblasentextZchn" w:customStyle="1">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hAnsi="Arial Black" w:eastAsia="Times New Roman"/>
      <w:color w:val="000000"/>
      <w:spacing w:val="-20"/>
      <w:kern w:val="28"/>
      <w:sz w:val="48"/>
      <w:szCs w:val="52"/>
    </w:rPr>
  </w:style>
  <w:style w:type="character" w:styleId="TitelZchn" w:customStyle="1">
    <w:name w:val="Titel Zchn"/>
    <w:link w:val="Titel"/>
    <w:uiPriority w:val="10"/>
    <w:rsid w:val="00F35672"/>
    <w:rPr>
      <w:rFonts w:ascii="Arial Black" w:hAnsi="Arial Black" w:eastAsia="Times New Roman" w:cs="Times New Roman"/>
      <w:color w:val="000000"/>
      <w:spacing w:val="-20"/>
      <w:kern w:val="28"/>
      <w:sz w:val="48"/>
      <w:szCs w:val="52"/>
    </w:rPr>
  </w:style>
  <w:style w:type="paragraph" w:styleId="KopfzeileStandard" w:customStyle="1">
    <w:name w:val="Kopfzeile_Standard"/>
    <w:basedOn w:val="Standard"/>
    <w:rsid w:val="00F619C7"/>
    <w:rPr>
      <w:color w:val="000000"/>
    </w:rPr>
  </w:style>
  <w:style w:type="numbering" w:styleId="ListeAufzhlung" w:customStyle="1">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hAnsi="Calibri" w:eastAsia="Times New Roman"/>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hAnsi="Calibri" w:eastAsia="Times New Roman"/>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hAnsi="Calibri" w:eastAsia="Times New Roman"/>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57713F"/>
    <w:pPr>
      <w:numPr>
        <w:numId w:val="14"/>
      </w:numPr>
      <w:contextualSpacing/>
    </w:pPr>
  </w:style>
  <w:style w:type="paragraph" w:styleId="Nummerierung" w:customStyle="1">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erschrift4Zchn" w:customStyle="1">
    <w:name w:val="Überschrift 4 Zchn"/>
    <w:basedOn w:val="Absatz-Standardschriftart"/>
    <w:link w:val="berschrift4"/>
    <w:uiPriority w:val="9"/>
    <w:semiHidden/>
    <w:rsid w:val="00F679A2"/>
    <w:rPr>
      <w:rFonts w:asciiTheme="majorHAnsi" w:hAnsiTheme="majorHAnsi" w:eastAsiaTheme="majorEastAsia" w:cstheme="majorBidi"/>
      <w:i/>
      <w:iCs/>
      <w:color w:val="365F91" w:themeColor="accent1" w:themeShade="BF"/>
      <w:sz w:val="21"/>
      <w:lang w:eastAsia="en-US"/>
    </w:rPr>
  </w:style>
  <w:style w:type="paragraph" w:styleId="BrieftextBZZ" w:customStyle="1">
    <w:name w:val="Brieftext_BZZ"/>
    <w:link w:val="BrieftextBZZZchn"/>
    <w:qFormat/>
    <w:rsid w:val="00384DE9"/>
    <w:pPr>
      <w:spacing w:after="120"/>
      <w:ind w:right="284"/>
    </w:pPr>
    <w:rPr>
      <w:rFonts w:eastAsia="Calibri" w:cs="Arial"/>
      <w:sz w:val="22"/>
      <w:lang w:eastAsia="en-US"/>
    </w:rPr>
  </w:style>
  <w:style w:type="character" w:styleId="BrieftextBZZZchn" w:customStyle="1">
    <w:name w:val="Brieftext_BZZ Zchn"/>
    <w:link w:val="BrieftextBZZ"/>
    <w:rsid w:val="00384DE9"/>
    <w:rPr>
      <w:rFonts w:eastAsia="Calibri" w:cs="Arial"/>
      <w:sz w:val="22"/>
      <w:lang w:eastAsia="en-US"/>
    </w:rPr>
  </w:style>
  <w:style w:type="character" w:styleId="Kommentarzeichen">
    <w:name w:val="annotation reference"/>
    <w:basedOn w:val="Absatz-Standardschriftart"/>
    <w:uiPriority w:val="99"/>
    <w:semiHidden/>
    <w:unhideWhenUsed/>
    <w:rsid w:val="00D00342"/>
    <w:rPr>
      <w:sz w:val="16"/>
      <w:szCs w:val="16"/>
    </w:rPr>
  </w:style>
  <w:style w:type="paragraph" w:styleId="Kommentartext">
    <w:name w:val="annotation text"/>
    <w:basedOn w:val="Standard"/>
    <w:link w:val="KommentartextZchn"/>
    <w:uiPriority w:val="99"/>
    <w:semiHidden/>
    <w:unhideWhenUsed/>
    <w:rsid w:val="00D00342"/>
    <w:pPr>
      <w:spacing w:line="240" w:lineRule="auto"/>
    </w:pPr>
    <w:rPr>
      <w:sz w:val="20"/>
    </w:rPr>
  </w:style>
  <w:style w:type="character" w:styleId="KommentartextZchn" w:customStyle="1">
    <w:name w:val="Kommentartext Zchn"/>
    <w:basedOn w:val="Absatz-Standardschriftart"/>
    <w:link w:val="Kommentartext"/>
    <w:uiPriority w:val="99"/>
    <w:semiHidden/>
    <w:rsid w:val="00D00342"/>
    <w:rPr>
      <w:lang w:eastAsia="en-US"/>
    </w:rPr>
  </w:style>
  <w:style w:type="paragraph" w:styleId="Kommentarthema">
    <w:name w:val="annotation subject"/>
    <w:basedOn w:val="Kommentartext"/>
    <w:next w:val="Kommentartext"/>
    <w:link w:val="KommentarthemaZchn"/>
    <w:uiPriority w:val="99"/>
    <w:semiHidden/>
    <w:unhideWhenUsed/>
    <w:rsid w:val="00D00342"/>
    <w:rPr>
      <w:b/>
      <w:bCs/>
    </w:rPr>
  </w:style>
  <w:style w:type="character" w:styleId="KommentarthemaZchn" w:customStyle="1">
    <w:name w:val="Kommentarthema Zchn"/>
    <w:basedOn w:val="KommentartextZchn"/>
    <w:link w:val="Kommentarthema"/>
    <w:uiPriority w:val="99"/>
    <w:semiHidden/>
    <w:rsid w:val="00D00342"/>
    <w:rPr>
      <w:b/>
      <w:bCs/>
      <w:lang w:eastAsia="en-US"/>
    </w:rPr>
  </w:style>
  <w:style w:type="table" w:styleId="EinfacheTabelle3">
    <w:name w:val="Plain Table 3"/>
    <w:basedOn w:val="NormaleTabelle"/>
    <w:uiPriority w:val="43"/>
    <w:rsid w:val="00F43E9C"/>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016724">
      <w:bodyDiv w:val="1"/>
      <w:marLeft w:val="0"/>
      <w:marRight w:val="0"/>
      <w:marTop w:val="0"/>
      <w:marBottom w:val="0"/>
      <w:divBdr>
        <w:top w:val="none" w:sz="0" w:space="0" w:color="auto"/>
        <w:left w:val="none" w:sz="0" w:space="0" w:color="auto"/>
        <w:bottom w:val="none" w:sz="0" w:space="0" w:color="auto"/>
        <w:right w:val="none" w:sz="0" w:space="0" w:color="auto"/>
      </w:divBdr>
    </w:div>
    <w:div w:id="13640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mailto:Steinhardtl@bzz.ch" TargetMode="External" Id="Rf2ecfdae77904471" /><Relationship Type="http://schemas.openxmlformats.org/officeDocument/2006/relationships/hyperlink" Target="mailto:Schaerern@bzz.ch" TargetMode="External" Id="R638391ec749147ba" /></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wmf"/><Relationship Id="rId1" Type="http://schemas.openxmlformats.org/officeDocument/2006/relationships/image" Target="media/image3.wmf"/><Relationship Id="rId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51ac33-8ceb-4cf2-bc32-33a00b56fbc7">
      <UserInfo>
        <DisplayName>Lustenberger, Ruth (BZZ)</DisplayName>
        <AccountId>917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D38ADE3893CE04C996BC896F25145C1" ma:contentTypeVersion="4" ma:contentTypeDescription="Ein neues Dokument erstellen." ma:contentTypeScope="" ma:versionID="8c3a1c7e558ba5367127bc97975cf995">
  <xsd:schema xmlns:xsd="http://www.w3.org/2001/XMLSchema" xmlns:xs="http://www.w3.org/2001/XMLSchema" xmlns:p="http://schemas.microsoft.com/office/2006/metadata/properties" xmlns:ns2="cc51ac33-8ceb-4cf2-bc32-33a00b56fbc7" xmlns:ns3="2d68815f-2ca4-463f-9f9c-3f2eaaed5b44" targetNamespace="http://schemas.microsoft.com/office/2006/metadata/properties" ma:root="true" ma:fieldsID="677a0c22861032080cac3fe6e4e91f29" ns2:_="" ns3:_="">
    <xsd:import namespace="cc51ac33-8ceb-4cf2-bc32-33a00b56fbc7"/>
    <xsd:import namespace="2d68815f-2ca4-463f-9f9c-3f2eaaed5b4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ac33-8ceb-4cf2-bc32-33a00b56fbc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68815f-2ca4-463f-9f9c-3f2eaaed5b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cc51ac33-8ceb-4cf2-bc32-33a00b56fbc7"/>
  </ds:schemaRefs>
</ds:datastoreItem>
</file>

<file path=customXml/itemProps2.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3.xml><?xml version="1.0" encoding="utf-8"?>
<ds:datastoreItem xmlns:ds="http://schemas.openxmlformats.org/officeDocument/2006/customXml" ds:itemID="{C222D59C-2DB2-41EB-AFEA-B980F053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ac33-8ceb-4cf2-bc32-33a00b56fbc7"/>
    <ds:schemaRef ds:uri="2d68815f-2ca4-463f-9f9c-3f2eaaed5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E1D524-CA07-4822-AC20-8638ACE848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Skript BZZ.dotx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Künzli Michael</dc:creator>
  <lastModifiedBy>Steinhardt, Lars</lastModifiedBy>
  <revision>144</revision>
  <lastPrinted>2014-08-27T10:36:00.0000000Z</lastPrinted>
  <dcterms:created xsi:type="dcterms:W3CDTF">2019-02-08T10:11:00.0000000Z</dcterms:created>
  <dcterms:modified xsi:type="dcterms:W3CDTF">2022-05-10T14:57:47.7523974Z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0x0101003D38ADE3893CE04C996BC896F25145C1</vt:lpwstr>
  </property>
</Properties>
</file>